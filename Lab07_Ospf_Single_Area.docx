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75880" w14:textId="77777777" w:rsidR="0041552E" w:rsidRPr="00A81DF6" w:rsidRDefault="00A81DF6" w:rsidP="00A81DF6">
      <w:pPr>
        <w:jc w:val="center"/>
        <w:rPr>
          <w:rFonts w:ascii="SimSun" w:eastAsia="SimSun" w:hAnsi="SimSun" w:hint="eastAsia"/>
          <w:b/>
          <w:bCs/>
          <w:sz w:val="44"/>
          <w:szCs w:val="44"/>
        </w:rPr>
      </w:pPr>
      <w:bookmarkStart w:id="0" w:name="_Hlk195112374"/>
      <w:bookmarkEnd w:id="0"/>
      <w:r w:rsidRPr="00A81DF6">
        <w:rPr>
          <w:rFonts w:ascii="SimSun" w:eastAsia="SimSun" w:hAnsi="SimSun" w:hint="eastAsia"/>
          <w:b/>
          <w:bCs/>
          <w:sz w:val="44"/>
          <w:szCs w:val="44"/>
        </w:rPr>
        <w:t>计算机网络实验报告</w:t>
      </w:r>
    </w:p>
    <w:p w14:paraId="2C1B1027" w14:textId="77777777" w:rsidR="00A81DF6" w:rsidRDefault="00A81DF6" w:rsidP="00A81DF6">
      <w:pPr>
        <w:jc w:val="center"/>
        <w:rPr>
          <w:rFonts w:ascii="SimSun" w:eastAsia="SimSun" w:hAnsi="SimSun" w:hint="eastAsia"/>
          <w:sz w:val="32"/>
          <w:szCs w:val="32"/>
        </w:rPr>
      </w:pPr>
      <w:r w:rsidRPr="00A81DF6">
        <w:rPr>
          <w:rFonts w:ascii="SimSun" w:eastAsia="SimSun" w:hAnsi="SimSun" w:hint="eastAsia"/>
          <w:b/>
          <w:bCs/>
          <w:noProof/>
          <w:sz w:val="44"/>
          <w:szCs w:val="44"/>
        </w:rPr>
        <w:drawing>
          <wp:anchor distT="0" distB="0" distL="114300" distR="114300" simplePos="0" relativeHeight="251655168" behindDoc="0" locked="0" layoutInCell="1" allowOverlap="1" wp14:anchorId="22BEA45B" wp14:editId="22A59267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1848485" cy="1854200"/>
            <wp:effectExtent l="0" t="0" r="0" b="0"/>
            <wp:wrapTopAndBottom/>
            <wp:docPr id="1812746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46646" name="图片 18127466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A531D" w14:textId="5405F95C" w:rsidR="00A81DF6" w:rsidRDefault="000B70D0" w:rsidP="000B70D0">
      <w:pPr>
        <w:rPr>
          <w:rFonts w:ascii="SimSun" w:eastAsia="SimSun" w:hAnsi="SimSun" w:hint="eastAsia"/>
          <w:sz w:val="32"/>
          <w:szCs w:val="32"/>
        </w:rPr>
      </w:pPr>
      <w:r>
        <w:rPr>
          <w:rFonts w:ascii="SimSun" w:eastAsia="SimSun" w:hAnsi="SimSun"/>
          <w:sz w:val="32"/>
          <w:szCs w:val="32"/>
        </w:rPr>
        <w:tab/>
      </w:r>
      <w:r>
        <w:rPr>
          <w:rFonts w:ascii="SimSun" w:eastAsia="SimSun" w:hAnsi="SimSun"/>
          <w:sz w:val="32"/>
          <w:szCs w:val="32"/>
        </w:rPr>
        <w:tab/>
      </w:r>
      <w:r>
        <w:rPr>
          <w:rFonts w:ascii="SimSun" w:eastAsia="SimSun" w:hAnsi="SimSun"/>
          <w:sz w:val="32"/>
          <w:szCs w:val="32"/>
        </w:rPr>
        <w:tab/>
      </w:r>
      <w:r>
        <w:rPr>
          <w:rFonts w:ascii="SimSun" w:eastAsia="SimSun" w:hAnsi="SimSun"/>
          <w:sz w:val="32"/>
          <w:szCs w:val="32"/>
        </w:rPr>
        <w:tab/>
      </w:r>
      <w:r>
        <w:rPr>
          <w:rFonts w:ascii="SimSun" w:eastAsia="SimSun" w:hAnsi="SimSun"/>
          <w:sz w:val="32"/>
          <w:szCs w:val="32"/>
        </w:rPr>
        <w:tab/>
      </w:r>
      <w:r>
        <w:rPr>
          <w:rFonts w:ascii="SimSun" w:eastAsia="SimSun" w:hAnsi="SimSun"/>
          <w:sz w:val="32"/>
          <w:szCs w:val="32"/>
        </w:rPr>
        <w:tab/>
      </w:r>
      <w:r>
        <w:rPr>
          <w:rFonts w:ascii="SimSun" w:eastAsia="SimSun" w:hAnsi="SimSun"/>
          <w:sz w:val="32"/>
          <w:szCs w:val="32"/>
        </w:rPr>
        <w:tab/>
      </w:r>
      <w:r>
        <w:rPr>
          <w:rFonts w:ascii="SimSun" w:eastAsia="SimSun" w:hAnsi="SimSun"/>
          <w:sz w:val="32"/>
          <w:szCs w:val="32"/>
        </w:rPr>
        <w:tab/>
      </w:r>
      <w:r>
        <w:rPr>
          <w:rFonts w:ascii="SimSun" w:eastAsia="SimSun" w:hAnsi="SimSun"/>
          <w:sz w:val="32"/>
          <w:szCs w:val="32"/>
        </w:rPr>
        <w:tab/>
      </w:r>
      <w:r>
        <w:rPr>
          <w:rFonts w:ascii="SimSun" w:eastAsia="SimSun" w:hAnsi="SimSun"/>
          <w:sz w:val="32"/>
          <w:szCs w:val="32"/>
        </w:rPr>
        <w:tab/>
      </w:r>
    </w:p>
    <w:p w14:paraId="5E935015" w14:textId="77777777" w:rsidR="00A81DF6" w:rsidRDefault="00A81DF6" w:rsidP="00A81DF6">
      <w:pPr>
        <w:jc w:val="center"/>
        <w:rPr>
          <w:rFonts w:ascii="SimSun" w:eastAsia="SimSun" w:hAnsi="SimSun" w:hint="eastAsia"/>
          <w:sz w:val="32"/>
          <w:szCs w:val="32"/>
        </w:rPr>
      </w:pPr>
    </w:p>
    <w:p w14:paraId="54741995" w14:textId="77777777" w:rsidR="00A81DF6" w:rsidRPr="00A81DF6" w:rsidRDefault="00A81DF6" w:rsidP="00A81DF6">
      <w:pPr>
        <w:jc w:val="center"/>
        <w:rPr>
          <w:rFonts w:ascii="SimSun" w:eastAsia="SimSun" w:hAnsi="SimSun" w:hint="eastAsia"/>
          <w:sz w:val="32"/>
          <w:szCs w:val="32"/>
        </w:rPr>
      </w:pPr>
    </w:p>
    <w:p w14:paraId="05064ECF" w14:textId="1A0F730F" w:rsidR="00296E21" w:rsidRPr="00757632" w:rsidRDefault="00296E21" w:rsidP="00BE6F66">
      <w:pPr>
        <w:tabs>
          <w:tab w:val="center" w:pos="4395"/>
          <w:tab w:val="left" w:pos="7088"/>
        </w:tabs>
        <w:ind w:firstLineChars="200" w:firstLine="562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t xml:space="preserve">实验名称    </w:t>
      </w:r>
      <w:r>
        <w:rPr>
          <w:rFonts w:ascii="SimSun" w:eastAsia="SimSun" w:hAnsi="SimSun"/>
          <w:sz w:val="28"/>
          <w:szCs w:val="28"/>
          <w:u w:val="single"/>
        </w:rPr>
        <w:tab/>
      </w:r>
      <w:r w:rsidR="001C1252">
        <w:rPr>
          <w:rFonts w:ascii="SimSun" w:eastAsia="SimSun" w:hAnsi="SimSun" w:hint="eastAsia"/>
          <w:sz w:val="28"/>
          <w:szCs w:val="28"/>
          <w:u w:val="single"/>
        </w:rPr>
        <w:t>OSPF</w:t>
      </w:r>
      <w:proofErr w:type="gramStart"/>
      <w:r w:rsidR="001C1252">
        <w:rPr>
          <w:rFonts w:ascii="SimSun" w:eastAsia="SimSun" w:hAnsi="SimSun" w:hint="eastAsia"/>
          <w:sz w:val="28"/>
          <w:szCs w:val="28"/>
          <w:u w:val="single"/>
        </w:rPr>
        <w:t>单区域</w:t>
      </w:r>
      <w:proofErr w:type="gramEnd"/>
      <w:r>
        <w:rPr>
          <w:rFonts w:ascii="SimSun" w:eastAsia="SimSun" w:hAnsi="SimSun"/>
          <w:sz w:val="28"/>
          <w:szCs w:val="28"/>
          <w:u w:val="single"/>
        </w:rPr>
        <w:tab/>
      </w:r>
    </w:p>
    <w:p w14:paraId="5E0A2155" w14:textId="56799141" w:rsidR="00A81DF6" w:rsidRPr="00757632" w:rsidRDefault="00A81DF6" w:rsidP="00BE6F66">
      <w:pPr>
        <w:tabs>
          <w:tab w:val="center" w:pos="4395"/>
          <w:tab w:val="left" w:pos="7088"/>
        </w:tabs>
        <w:ind w:firstLineChars="200" w:firstLine="562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t xml:space="preserve">组    号    </w:t>
      </w:r>
      <w:r w:rsidR="00296E21">
        <w:rPr>
          <w:rFonts w:ascii="SimSun" w:eastAsia="SimSun" w:hAnsi="SimSun"/>
          <w:sz w:val="28"/>
          <w:szCs w:val="28"/>
          <w:u w:val="single"/>
        </w:rPr>
        <w:tab/>
      </w:r>
      <w:r w:rsidR="001C1252">
        <w:rPr>
          <w:rFonts w:ascii="SimSun" w:eastAsia="SimSun" w:hAnsi="SimSun" w:hint="eastAsia"/>
          <w:sz w:val="28"/>
          <w:szCs w:val="28"/>
          <w:u w:val="single"/>
        </w:rPr>
        <w:t>第三组</w:t>
      </w:r>
      <w:r w:rsidR="00296E21">
        <w:rPr>
          <w:rFonts w:ascii="SimSun" w:eastAsia="SimSun" w:hAnsi="SimSun"/>
          <w:sz w:val="28"/>
          <w:szCs w:val="28"/>
          <w:u w:val="single"/>
        </w:rPr>
        <w:tab/>
      </w:r>
    </w:p>
    <w:p w14:paraId="45AD9451" w14:textId="1C18EFCC" w:rsidR="00296E21" w:rsidRPr="00757632" w:rsidRDefault="00296E21" w:rsidP="00BE6F66">
      <w:pPr>
        <w:tabs>
          <w:tab w:val="center" w:pos="4395"/>
          <w:tab w:val="left" w:pos="7088"/>
        </w:tabs>
        <w:ind w:firstLineChars="200" w:firstLine="562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t xml:space="preserve">小组成员    </w:t>
      </w:r>
      <w:r>
        <w:rPr>
          <w:rFonts w:ascii="SimSun" w:eastAsia="SimSun" w:hAnsi="SimSun"/>
          <w:sz w:val="28"/>
          <w:szCs w:val="28"/>
          <w:u w:val="single"/>
        </w:rPr>
        <w:tab/>
      </w:r>
      <w:r w:rsidR="001C1252">
        <w:rPr>
          <w:rFonts w:ascii="SimSun" w:eastAsia="SimSun" w:hAnsi="SimSun" w:hint="eastAsia"/>
          <w:sz w:val="28"/>
          <w:szCs w:val="28"/>
          <w:u w:val="single"/>
        </w:rPr>
        <w:t>钱宝强</w:t>
      </w:r>
      <w:r>
        <w:rPr>
          <w:rFonts w:ascii="SimSun" w:eastAsia="SimSun" w:hAnsi="SimSun"/>
          <w:sz w:val="28"/>
          <w:szCs w:val="28"/>
          <w:u w:val="single"/>
        </w:rPr>
        <w:tab/>
      </w:r>
    </w:p>
    <w:p w14:paraId="2F1FCA7B" w14:textId="00ECE52A" w:rsidR="00296E21" w:rsidRPr="00757632" w:rsidRDefault="00296E21" w:rsidP="00BE6F66">
      <w:pPr>
        <w:tabs>
          <w:tab w:val="center" w:pos="4395"/>
          <w:tab w:val="left" w:pos="7088"/>
        </w:tabs>
        <w:ind w:firstLineChars="200" w:firstLine="562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t xml:space="preserve">            </w:t>
      </w:r>
      <w:r>
        <w:rPr>
          <w:rFonts w:ascii="SimSun" w:eastAsia="SimSun" w:hAnsi="SimSun"/>
          <w:sz w:val="28"/>
          <w:szCs w:val="28"/>
          <w:u w:val="single"/>
        </w:rPr>
        <w:tab/>
      </w:r>
      <w:r w:rsidR="001C1252">
        <w:rPr>
          <w:rFonts w:ascii="SimSun" w:eastAsia="SimSun" w:hAnsi="SimSun" w:hint="eastAsia"/>
          <w:sz w:val="28"/>
          <w:szCs w:val="28"/>
          <w:u w:val="single"/>
        </w:rPr>
        <w:t>张翔</w:t>
      </w:r>
      <w:r>
        <w:rPr>
          <w:rFonts w:ascii="SimSun" w:eastAsia="SimSun" w:hAnsi="SimSun"/>
          <w:sz w:val="28"/>
          <w:szCs w:val="28"/>
          <w:u w:val="single"/>
        </w:rPr>
        <w:tab/>
      </w:r>
    </w:p>
    <w:p w14:paraId="71A7AF77" w14:textId="297E1AA1" w:rsidR="00296E21" w:rsidRPr="00757632" w:rsidRDefault="00296E21" w:rsidP="00BE6F66">
      <w:pPr>
        <w:tabs>
          <w:tab w:val="center" w:pos="4395"/>
          <w:tab w:val="left" w:pos="7088"/>
        </w:tabs>
        <w:ind w:firstLineChars="200" w:firstLine="562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t xml:space="preserve">学院(系)    </w:t>
      </w:r>
      <w:r>
        <w:rPr>
          <w:rFonts w:ascii="SimSun" w:eastAsia="SimSun" w:hAnsi="SimSun"/>
          <w:sz w:val="28"/>
          <w:szCs w:val="28"/>
          <w:u w:val="single"/>
        </w:rPr>
        <w:tab/>
      </w:r>
      <w:r w:rsidR="001C1252">
        <w:rPr>
          <w:rFonts w:ascii="SimSun" w:eastAsia="SimSun" w:hAnsi="SimSun" w:hint="eastAsia"/>
          <w:sz w:val="28"/>
          <w:szCs w:val="28"/>
          <w:u w:val="single"/>
        </w:rPr>
        <w:t>计算机科学与技术学院</w:t>
      </w:r>
      <w:r>
        <w:rPr>
          <w:rFonts w:ascii="SimSun" w:eastAsia="SimSun" w:hAnsi="SimSun"/>
          <w:sz w:val="28"/>
          <w:szCs w:val="28"/>
          <w:u w:val="single"/>
        </w:rPr>
        <w:tab/>
      </w:r>
    </w:p>
    <w:p w14:paraId="49035FD1" w14:textId="747B9AD3" w:rsidR="00296E21" w:rsidRPr="00757632" w:rsidRDefault="00296E21" w:rsidP="00BE6F66">
      <w:pPr>
        <w:tabs>
          <w:tab w:val="center" w:pos="4395"/>
          <w:tab w:val="left" w:pos="7088"/>
        </w:tabs>
        <w:ind w:firstLineChars="200" w:firstLine="562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t xml:space="preserve">专    业    </w:t>
      </w:r>
      <w:r>
        <w:rPr>
          <w:rFonts w:ascii="SimSun" w:eastAsia="SimSun" w:hAnsi="SimSun"/>
          <w:sz w:val="28"/>
          <w:szCs w:val="28"/>
          <w:u w:val="single"/>
        </w:rPr>
        <w:tab/>
      </w:r>
      <w:r w:rsidR="001C1252">
        <w:rPr>
          <w:rFonts w:ascii="SimSun" w:eastAsia="SimSun" w:hAnsi="SimSun" w:hint="eastAsia"/>
          <w:sz w:val="28"/>
          <w:szCs w:val="28"/>
          <w:u w:val="single"/>
        </w:rPr>
        <w:t>软件工程</w:t>
      </w:r>
      <w:r>
        <w:rPr>
          <w:rFonts w:ascii="SimSun" w:eastAsia="SimSun" w:hAnsi="SimSun"/>
          <w:sz w:val="28"/>
          <w:szCs w:val="28"/>
          <w:u w:val="single"/>
        </w:rPr>
        <w:tab/>
      </w:r>
    </w:p>
    <w:p w14:paraId="217FAADF" w14:textId="742BB213" w:rsidR="00296E21" w:rsidRPr="00757632" w:rsidRDefault="00296E21" w:rsidP="00BE6F66">
      <w:pPr>
        <w:tabs>
          <w:tab w:val="center" w:pos="4395"/>
          <w:tab w:val="left" w:pos="7088"/>
        </w:tabs>
        <w:ind w:firstLineChars="200" w:firstLine="562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t xml:space="preserve">任课教师    </w:t>
      </w:r>
      <w:r>
        <w:rPr>
          <w:rFonts w:ascii="SimSun" w:eastAsia="SimSun" w:hAnsi="SimSun"/>
          <w:sz w:val="28"/>
          <w:szCs w:val="28"/>
          <w:u w:val="single"/>
        </w:rPr>
        <w:tab/>
      </w:r>
      <w:r w:rsidR="001C1252">
        <w:rPr>
          <w:rFonts w:ascii="SimSun" w:eastAsia="SimSun" w:hAnsi="SimSun" w:hint="eastAsia"/>
          <w:sz w:val="28"/>
          <w:szCs w:val="28"/>
          <w:u w:val="single"/>
        </w:rPr>
        <w:t>蒋海鹰</w:t>
      </w:r>
      <w:r>
        <w:rPr>
          <w:rFonts w:ascii="SimSun" w:eastAsia="SimSun" w:hAnsi="SimSun"/>
          <w:sz w:val="28"/>
          <w:szCs w:val="28"/>
          <w:u w:val="single"/>
        </w:rPr>
        <w:tab/>
      </w:r>
    </w:p>
    <w:p w14:paraId="39CAED9A" w14:textId="0E0F5C31" w:rsidR="00A81DF6" w:rsidRDefault="00296E21" w:rsidP="00BE6F66">
      <w:pPr>
        <w:tabs>
          <w:tab w:val="center" w:pos="4395"/>
          <w:tab w:val="left" w:pos="7088"/>
        </w:tabs>
        <w:ind w:firstLineChars="200" w:firstLine="562"/>
        <w:rPr>
          <w:rFonts w:ascii="SimSun" w:eastAsia="SimSun" w:hAnsi="SimSun" w:hint="eastAsia"/>
          <w:sz w:val="28"/>
          <w:szCs w:val="28"/>
          <w:u w:val="single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t xml:space="preserve">日    期    </w:t>
      </w:r>
      <w:r>
        <w:rPr>
          <w:rFonts w:ascii="SimSun" w:eastAsia="SimSun" w:hAnsi="SimSun"/>
          <w:sz w:val="28"/>
          <w:szCs w:val="28"/>
          <w:u w:val="single"/>
        </w:rPr>
        <w:tab/>
      </w:r>
      <w:r w:rsidR="001C1252">
        <w:rPr>
          <w:rFonts w:ascii="SimSun" w:eastAsia="SimSun" w:hAnsi="SimSun" w:hint="eastAsia"/>
          <w:sz w:val="28"/>
          <w:szCs w:val="28"/>
          <w:u w:val="single"/>
        </w:rPr>
        <w:t>2025.4.9</w:t>
      </w:r>
      <w:r>
        <w:rPr>
          <w:rFonts w:ascii="SimSun" w:eastAsia="SimSun" w:hAnsi="SimSun"/>
          <w:sz w:val="28"/>
          <w:szCs w:val="28"/>
          <w:u w:val="single"/>
        </w:rPr>
        <w:tab/>
      </w:r>
    </w:p>
    <w:p w14:paraId="3CDA7C59" w14:textId="77777777" w:rsidR="001A40B0" w:rsidRPr="001A40B0" w:rsidRDefault="001A40B0" w:rsidP="001A40B0">
      <w:pPr>
        <w:tabs>
          <w:tab w:val="center" w:pos="4395"/>
          <w:tab w:val="left" w:pos="7088"/>
        </w:tabs>
        <w:jc w:val="center"/>
        <w:rPr>
          <w:rFonts w:ascii="SimSun" w:eastAsia="SimSun" w:hAnsi="SimSun" w:hint="eastAsia"/>
          <w:sz w:val="28"/>
          <w:szCs w:val="28"/>
        </w:rPr>
      </w:pPr>
    </w:p>
    <w:p w14:paraId="3909F673" w14:textId="1715DD60" w:rsidR="00FF7B98" w:rsidRPr="00316734" w:rsidRDefault="00FF7B98" w:rsidP="00FF7B98">
      <w:pPr>
        <w:pStyle w:val="a9"/>
        <w:numPr>
          <w:ilvl w:val="0"/>
          <w:numId w:val="1"/>
        </w:numPr>
        <w:tabs>
          <w:tab w:val="center" w:pos="4395"/>
          <w:tab w:val="left" w:pos="7088"/>
        </w:tabs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lastRenderedPageBreak/>
        <w:t>实验目的及背景</w:t>
      </w:r>
    </w:p>
    <w:p w14:paraId="4E407AE2" w14:textId="7E0F4F56" w:rsidR="00316734" w:rsidRPr="00BE6F66" w:rsidRDefault="00316734" w:rsidP="00BE6F66">
      <w:pPr>
        <w:tabs>
          <w:tab w:val="center" w:pos="4395"/>
          <w:tab w:val="left" w:pos="7088"/>
        </w:tabs>
        <w:spacing w:after="0" w:line="360" w:lineRule="auto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1C1252" w:rsidRPr="00BE6F66">
        <w:rPr>
          <w:rFonts w:ascii="SimSun" w:eastAsia="SimSun" w:hAnsi="SimSun" w:hint="eastAsia"/>
          <w:sz w:val="21"/>
          <w:szCs w:val="21"/>
        </w:rPr>
        <w:t>本实验旨在帮助我们掌握在路由器上配置OSPF单区域的基本技术，背景描述如下：</w:t>
      </w:r>
    </w:p>
    <w:p w14:paraId="05B46C8A" w14:textId="3EC88688" w:rsidR="001C1252" w:rsidRPr="00BE6F66" w:rsidRDefault="001C1252" w:rsidP="00BE6F66">
      <w:pPr>
        <w:tabs>
          <w:tab w:val="center" w:pos="4395"/>
          <w:tab w:val="left" w:pos="7088"/>
        </w:tabs>
        <w:spacing w:after="0" w:line="360" w:lineRule="auto"/>
        <w:rPr>
          <w:rFonts w:ascii="SimSun" w:eastAsia="SimSun" w:hAnsi="SimSun" w:hint="eastAsia"/>
          <w:sz w:val="21"/>
          <w:szCs w:val="21"/>
        </w:rPr>
      </w:pPr>
      <w:r w:rsidRPr="00BE6F66">
        <w:rPr>
          <w:rFonts w:ascii="SimSun" w:eastAsia="SimSun" w:hAnsi="SimSun" w:hint="eastAsia"/>
          <w:sz w:val="21"/>
          <w:szCs w:val="21"/>
        </w:rPr>
        <w:t xml:space="preserve">    假设校园网通过1台三层交换机连到校园网出口路由器， 路由器再和校园网外的另外1台路由器连接，现做适当配置，实现校园网内部主机与校园网外部主机的相互通信。</w:t>
      </w:r>
    </w:p>
    <w:p w14:paraId="346C9185" w14:textId="708E978A" w:rsidR="001C1252" w:rsidRPr="00BE6F66" w:rsidRDefault="001C1252" w:rsidP="00BE6F66">
      <w:pPr>
        <w:tabs>
          <w:tab w:val="center" w:pos="4395"/>
          <w:tab w:val="left" w:pos="7088"/>
        </w:tabs>
        <w:spacing w:after="0" w:line="360" w:lineRule="auto"/>
        <w:ind w:firstLineChars="200" w:firstLine="420"/>
        <w:rPr>
          <w:rFonts w:ascii="SimSun" w:eastAsia="SimSun" w:hAnsi="SimSun" w:hint="eastAsia"/>
          <w:sz w:val="21"/>
          <w:szCs w:val="21"/>
        </w:rPr>
      </w:pPr>
      <w:r w:rsidRPr="00BE6F66">
        <w:rPr>
          <w:rFonts w:ascii="SimSun" w:eastAsia="SimSun" w:hAnsi="SimSun" w:hint="eastAsia"/>
          <w:sz w:val="21"/>
          <w:szCs w:val="21"/>
        </w:rPr>
        <w:t>本实验以两台</w:t>
      </w:r>
      <w:r w:rsidR="000A29B4" w:rsidRPr="00BE6F66">
        <w:rPr>
          <w:rFonts w:ascii="SimSun" w:eastAsia="SimSun" w:hAnsi="SimSun" w:hint="eastAsia"/>
          <w:sz w:val="21"/>
          <w:szCs w:val="21"/>
        </w:rPr>
        <w:t>R1700</w:t>
      </w:r>
      <w:r w:rsidRPr="00BE6F66">
        <w:rPr>
          <w:rFonts w:ascii="SimSun" w:eastAsia="SimSun" w:hAnsi="SimSun" w:hint="eastAsia"/>
          <w:sz w:val="21"/>
          <w:szCs w:val="21"/>
        </w:rPr>
        <w:t>路由器、1台三层交换机为例，</w:t>
      </w:r>
      <w:r w:rsidR="000A29B4" w:rsidRPr="00BE6F66">
        <w:rPr>
          <w:rFonts w:ascii="SimSun" w:eastAsia="SimSun" w:hAnsi="SimSun" w:hint="eastAsia"/>
          <w:sz w:val="21"/>
          <w:szCs w:val="21"/>
        </w:rPr>
        <w:t>S3760</w:t>
      </w:r>
      <w:r w:rsidRPr="00BE6F66">
        <w:rPr>
          <w:rFonts w:ascii="SimSun" w:eastAsia="SimSun" w:hAnsi="SimSun" w:hint="eastAsia"/>
          <w:sz w:val="21"/>
          <w:szCs w:val="21"/>
        </w:rPr>
        <w:t>上划分有VLAN10和VLAN50，其中VLAN10用于连接Router1，VLAN50用于连接校园网主机。</w:t>
      </w:r>
    </w:p>
    <w:p w14:paraId="61E8C1D7" w14:textId="76CEB36F" w:rsidR="001C1252" w:rsidRPr="00BE6F66" w:rsidRDefault="001C1252" w:rsidP="00BE6F66">
      <w:pPr>
        <w:tabs>
          <w:tab w:val="center" w:pos="4395"/>
          <w:tab w:val="left" w:pos="7088"/>
        </w:tabs>
        <w:spacing w:after="0" w:line="360" w:lineRule="auto"/>
        <w:ind w:firstLineChars="200" w:firstLine="420"/>
        <w:rPr>
          <w:rFonts w:ascii="SimSun" w:eastAsia="SimSun" w:hAnsi="SimSun" w:hint="eastAsia"/>
          <w:sz w:val="21"/>
          <w:szCs w:val="21"/>
        </w:rPr>
      </w:pPr>
      <w:r w:rsidRPr="00BE6F66">
        <w:rPr>
          <w:rFonts w:ascii="SimSun" w:eastAsia="SimSun" w:hAnsi="SimSun" w:hint="eastAsia"/>
          <w:sz w:val="21"/>
          <w:szCs w:val="21"/>
        </w:rPr>
        <w:t>路由器分别命名为Router1和Router2，路由器之间通过串口采用V35 DCE/DTE电缆连接，DCE端连接到Router2（</w:t>
      </w:r>
      <w:r w:rsidR="000A29B4" w:rsidRPr="00BE6F66">
        <w:rPr>
          <w:rFonts w:ascii="SimSun" w:eastAsia="SimSun" w:hAnsi="SimSun" w:hint="eastAsia"/>
          <w:sz w:val="21"/>
          <w:szCs w:val="21"/>
        </w:rPr>
        <w:t>R1700</w:t>
      </w:r>
      <w:r w:rsidRPr="00BE6F66">
        <w:rPr>
          <w:rFonts w:ascii="SimSun" w:eastAsia="SimSun" w:hAnsi="SimSun" w:hint="eastAsia"/>
          <w:sz w:val="21"/>
          <w:szCs w:val="21"/>
        </w:rPr>
        <w:t>）上。</w:t>
      </w:r>
    </w:p>
    <w:p w14:paraId="6A19194B" w14:textId="4CEA5BB3" w:rsidR="001C1252" w:rsidRPr="00BE6F66" w:rsidRDefault="001C1252" w:rsidP="00BE6F66">
      <w:pPr>
        <w:tabs>
          <w:tab w:val="center" w:pos="4395"/>
          <w:tab w:val="left" w:pos="7088"/>
        </w:tabs>
        <w:spacing w:after="0" w:line="360" w:lineRule="auto"/>
        <w:ind w:firstLineChars="200" w:firstLine="420"/>
        <w:rPr>
          <w:rFonts w:ascii="SimSun" w:eastAsia="SimSun" w:hAnsi="SimSun" w:hint="eastAsia"/>
          <w:sz w:val="21"/>
          <w:szCs w:val="21"/>
        </w:rPr>
      </w:pPr>
      <w:r w:rsidRPr="00BE6F66">
        <w:rPr>
          <w:rFonts w:ascii="SimSun" w:eastAsia="SimSun" w:hAnsi="SimSun" w:hint="eastAsia"/>
          <w:sz w:val="21"/>
          <w:szCs w:val="21"/>
        </w:rPr>
        <w:t>PC1的IP地址和缺省网关分别为172.16.5.11和172.16.5.1，PC2的IP地址和缺省网关分别为172.16.3.22和172.16.3.1，网络掩码都是255.255.255.0.</w:t>
      </w:r>
    </w:p>
    <w:p w14:paraId="1AB71987" w14:textId="77777777" w:rsidR="00FF7B98" w:rsidRPr="00316734" w:rsidRDefault="00FF7B98" w:rsidP="00FF7B98">
      <w:pPr>
        <w:pStyle w:val="a9"/>
        <w:numPr>
          <w:ilvl w:val="0"/>
          <w:numId w:val="1"/>
        </w:numPr>
        <w:tabs>
          <w:tab w:val="center" w:pos="4395"/>
          <w:tab w:val="left" w:pos="7088"/>
        </w:tabs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t>技术原理</w:t>
      </w:r>
    </w:p>
    <w:p w14:paraId="7D5B1952" w14:textId="2823CCD2" w:rsidR="00316734" w:rsidRPr="00BE6F66" w:rsidRDefault="00316734" w:rsidP="00BE6F66">
      <w:pPr>
        <w:tabs>
          <w:tab w:val="center" w:pos="4395"/>
          <w:tab w:val="left" w:pos="7088"/>
        </w:tabs>
        <w:spacing w:after="0" w:line="360" w:lineRule="auto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0E794C" w:rsidRPr="00BE6F66">
        <w:rPr>
          <w:rFonts w:ascii="SimSun" w:eastAsia="SimSun" w:hAnsi="SimSun" w:hint="eastAsia"/>
          <w:sz w:val="21"/>
          <w:szCs w:val="21"/>
        </w:rPr>
        <w:t>OSPF(Open Shortest Path First,开放式最短路径优先)协议，是目前网络中应用最广泛的路由协议之一。属于内部网关路由协议，能够适应各种规模的网络环境，是典型的链路状态（link-state）协议。</w:t>
      </w:r>
    </w:p>
    <w:p w14:paraId="32204FE8" w14:textId="6F38B797" w:rsidR="000E794C" w:rsidRPr="00BE6F66" w:rsidRDefault="000E794C" w:rsidP="00BE6F66">
      <w:pPr>
        <w:tabs>
          <w:tab w:val="center" w:pos="4395"/>
          <w:tab w:val="left" w:pos="7088"/>
        </w:tabs>
        <w:spacing w:after="0" w:line="360" w:lineRule="auto"/>
        <w:ind w:firstLineChars="200" w:firstLine="420"/>
        <w:rPr>
          <w:rFonts w:ascii="SimSun" w:eastAsia="SimSun" w:hAnsi="SimSun" w:hint="eastAsia"/>
          <w:sz w:val="21"/>
          <w:szCs w:val="21"/>
        </w:rPr>
      </w:pPr>
      <w:r w:rsidRPr="00BE6F66">
        <w:rPr>
          <w:rFonts w:ascii="SimSun" w:eastAsia="SimSun" w:hAnsi="SimSun" w:hint="eastAsia"/>
          <w:sz w:val="21"/>
          <w:szCs w:val="21"/>
        </w:rPr>
        <w:t>OSPF路由协议通过向全网扩散本设备的链路状态信息，使网络中每台设备最终同步一个具有全网链路状态的数据库（LSDB），然后路由器采用SPF算法，以自己为根，计算到达其他网络的最短路径，最终形成全网路由信息。</w:t>
      </w:r>
    </w:p>
    <w:p w14:paraId="79925F56" w14:textId="421FA594" w:rsidR="000E794C" w:rsidRPr="00BE6F66" w:rsidRDefault="000E794C" w:rsidP="00BE6F66">
      <w:pPr>
        <w:tabs>
          <w:tab w:val="center" w:pos="4395"/>
          <w:tab w:val="left" w:pos="7088"/>
        </w:tabs>
        <w:spacing w:after="0" w:line="360" w:lineRule="auto"/>
        <w:ind w:firstLineChars="200" w:firstLine="420"/>
        <w:rPr>
          <w:rFonts w:ascii="SimSun" w:eastAsia="SimSun" w:hAnsi="SimSun" w:hint="eastAsia"/>
          <w:sz w:val="21"/>
          <w:szCs w:val="21"/>
        </w:rPr>
      </w:pPr>
      <w:r w:rsidRPr="00BE6F66">
        <w:rPr>
          <w:rFonts w:ascii="SimSun" w:eastAsia="SimSun" w:hAnsi="SimSun" w:hint="eastAsia"/>
          <w:sz w:val="21"/>
          <w:szCs w:val="21"/>
        </w:rPr>
        <w:t>OSPF属于无类路由协议，支持VLSM（变长子网掩码）。OSPF是以组播的形式进行链路状态的通告的。</w:t>
      </w:r>
    </w:p>
    <w:p w14:paraId="0C774526" w14:textId="024F4D48" w:rsidR="000E794C" w:rsidRPr="00316734" w:rsidRDefault="000E794C" w:rsidP="00BE6F66">
      <w:pPr>
        <w:tabs>
          <w:tab w:val="center" w:pos="4395"/>
          <w:tab w:val="left" w:pos="7088"/>
        </w:tabs>
        <w:spacing w:after="0" w:line="360" w:lineRule="auto"/>
        <w:ind w:firstLineChars="200" w:firstLine="420"/>
        <w:rPr>
          <w:rFonts w:ascii="SimSun" w:eastAsia="SimSun" w:hAnsi="SimSun" w:hint="eastAsia"/>
          <w:sz w:val="24"/>
        </w:rPr>
      </w:pPr>
      <w:r w:rsidRPr="00BE6F66">
        <w:rPr>
          <w:rFonts w:ascii="SimSun" w:eastAsia="SimSun" w:hAnsi="SimSun" w:hint="eastAsia"/>
          <w:sz w:val="21"/>
          <w:szCs w:val="21"/>
        </w:rPr>
        <w:t>在大模型的网络环境中，OSPF支持区域的划分，将网络进行合理规划。划分区域时必须存在area0（骨干区域）。其他区域和骨干区域直接相连，或通过虚链路的方式连接。</w:t>
      </w:r>
    </w:p>
    <w:p w14:paraId="2AE7515B" w14:textId="77777777" w:rsidR="00FF7B98" w:rsidRPr="00316734" w:rsidRDefault="00FF7B98" w:rsidP="00FF7B98">
      <w:pPr>
        <w:pStyle w:val="a9"/>
        <w:numPr>
          <w:ilvl w:val="0"/>
          <w:numId w:val="1"/>
        </w:numPr>
        <w:tabs>
          <w:tab w:val="center" w:pos="4395"/>
          <w:tab w:val="left" w:pos="7088"/>
        </w:tabs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t>实现功能</w:t>
      </w:r>
    </w:p>
    <w:p w14:paraId="0728DF90" w14:textId="2952E960" w:rsidR="00316734" w:rsidRPr="00316734" w:rsidRDefault="00316734" w:rsidP="00BE6F66">
      <w:pPr>
        <w:tabs>
          <w:tab w:val="center" w:pos="4395"/>
          <w:tab w:val="left" w:pos="7088"/>
        </w:tabs>
        <w:spacing w:after="0" w:line="360" w:lineRule="auto"/>
        <w:rPr>
          <w:rFonts w:ascii="SimSun" w:eastAsia="SimSun" w:hAnsi="SimSun" w:hint="eastAsia"/>
          <w:sz w:val="24"/>
        </w:rPr>
      </w:pPr>
      <w:r>
        <w:rPr>
          <w:rFonts w:ascii="SimSun" w:eastAsia="SimSun" w:hAnsi="SimSun" w:hint="eastAsia"/>
          <w:sz w:val="24"/>
        </w:rPr>
        <w:t xml:space="preserve">   </w:t>
      </w:r>
      <w:r w:rsidRPr="00BE6F66">
        <w:rPr>
          <w:rFonts w:ascii="SimSun" w:eastAsia="SimSun" w:hAnsi="SimSun" w:hint="eastAsia"/>
          <w:sz w:val="21"/>
          <w:szCs w:val="21"/>
        </w:rPr>
        <w:t xml:space="preserve"> </w:t>
      </w:r>
      <w:r w:rsidR="00791B74" w:rsidRPr="00BE6F66">
        <w:rPr>
          <w:rFonts w:ascii="SimSun" w:eastAsia="SimSun" w:hAnsi="SimSun" w:hint="eastAsia"/>
          <w:sz w:val="21"/>
          <w:szCs w:val="21"/>
        </w:rPr>
        <w:t>实现网络的互连互通，从而实现信息的共享和传递。</w:t>
      </w:r>
    </w:p>
    <w:p w14:paraId="46154013" w14:textId="77777777" w:rsidR="00FF7B98" w:rsidRPr="00316734" w:rsidRDefault="00FF7B98" w:rsidP="00FF7B98">
      <w:pPr>
        <w:pStyle w:val="a9"/>
        <w:numPr>
          <w:ilvl w:val="0"/>
          <w:numId w:val="1"/>
        </w:numPr>
        <w:tabs>
          <w:tab w:val="center" w:pos="4395"/>
          <w:tab w:val="left" w:pos="7088"/>
        </w:tabs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t>实验设备</w:t>
      </w:r>
    </w:p>
    <w:p w14:paraId="3847EB8D" w14:textId="54411EF2" w:rsidR="00316734" w:rsidRPr="00BE6F66" w:rsidRDefault="00316734" w:rsidP="00BE6F66">
      <w:pPr>
        <w:tabs>
          <w:tab w:val="center" w:pos="4395"/>
          <w:tab w:val="left" w:pos="7088"/>
        </w:tabs>
        <w:spacing w:after="0" w:line="360" w:lineRule="auto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0A29B4" w:rsidRPr="00BE6F66">
        <w:rPr>
          <w:rFonts w:ascii="SimSun" w:eastAsia="SimSun" w:hAnsi="SimSun" w:hint="eastAsia"/>
          <w:sz w:val="21"/>
          <w:szCs w:val="21"/>
        </w:rPr>
        <w:t>S3760（1台）、R1700路由器（两台）、V35线缆（1根）、交叉线或直连线（1条）</w:t>
      </w:r>
    </w:p>
    <w:p w14:paraId="3A24411C" w14:textId="77777777" w:rsidR="00316734" w:rsidRPr="00316734" w:rsidRDefault="00FF7B98" w:rsidP="00316734">
      <w:pPr>
        <w:pStyle w:val="a9"/>
        <w:numPr>
          <w:ilvl w:val="0"/>
          <w:numId w:val="1"/>
        </w:numPr>
        <w:tabs>
          <w:tab w:val="center" w:pos="4395"/>
          <w:tab w:val="left" w:pos="7088"/>
        </w:tabs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t>实验拓扑</w:t>
      </w:r>
    </w:p>
    <w:p w14:paraId="1BE2B48D" w14:textId="46CC3123" w:rsidR="00316734" w:rsidRDefault="001750C9" w:rsidP="00920202">
      <w:pPr>
        <w:tabs>
          <w:tab w:val="center" w:pos="4395"/>
          <w:tab w:val="left" w:pos="7088"/>
        </w:tabs>
        <w:jc w:val="center"/>
        <w:rPr>
          <w:rFonts w:ascii="SimSun" w:eastAsia="SimSun" w:hAnsi="SimSun" w:hint="eastAsia"/>
          <w:sz w:val="24"/>
        </w:rPr>
      </w:pPr>
      <w:r>
        <w:rPr>
          <w:rFonts w:ascii="SimSun" w:eastAsia="SimSun" w:hAnsi="SimSun" w:hint="eastAsia"/>
          <w:noProof/>
          <w:sz w:val="24"/>
        </w:rPr>
        <w:lastRenderedPageBreak/>
        <w:drawing>
          <wp:inline distT="0" distB="0" distL="0" distR="0" wp14:anchorId="2B8D6581" wp14:editId="3431ED29">
            <wp:extent cx="5274310" cy="2080260"/>
            <wp:effectExtent l="0" t="0" r="2540" b="0"/>
            <wp:docPr id="1655560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60196" name="图片 16555601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2C42" w14:textId="3A84A5B6" w:rsidR="00920202" w:rsidRPr="002346A1" w:rsidRDefault="00920202" w:rsidP="00920202">
      <w:pPr>
        <w:tabs>
          <w:tab w:val="center" w:pos="4395"/>
          <w:tab w:val="left" w:pos="7088"/>
        </w:tabs>
        <w:jc w:val="center"/>
        <w:rPr>
          <w:rFonts w:ascii="KaiTi" w:eastAsia="KaiTi" w:hAnsi="KaiTi" w:hint="eastAsia"/>
          <w:sz w:val="21"/>
          <w:szCs w:val="21"/>
        </w:rPr>
      </w:pPr>
      <w:r w:rsidRPr="002346A1">
        <w:rPr>
          <w:rFonts w:ascii="KaiTi" w:eastAsia="KaiTi" w:hAnsi="KaiTi"/>
          <w:sz w:val="21"/>
          <w:szCs w:val="21"/>
        </w:rPr>
        <w:t>图</w:t>
      </w:r>
      <w:r w:rsidRPr="002346A1">
        <w:rPr>
          <w:rFonts w:ascii="KaiTi" w:eastAsia="KaiTi" w:hAnsi="KaiTi" w:hint="eastAsia"/>
          <w:sz w:val="21"/>
          <w:szCs w:val="21"/>
        </w:rPr>
        <w:t xml:space="preserve">1 </w:t>
      </w:r>
      <w:r w:rsidRPr="002346A1">
        <w:rPr>
          <w:rFonts w:ascii="KaiTi" w:eastAsia="KaiTi" w:hAnsi="KaiTi"/>
          <w:sz w:val="21"/>
          <w:szCs w:val="21"/>
        </w:rPr>
        <w:t>实验拓扑图</w:t>
      </w:r>
    </w:p>
    <w:p w14:paraId="633555D8" w14:textId="77777777" w:rsidR="00FF7B98" w:rsidRPr="00316734" w:rsidRDefault="00FF7B98" w:rsidP="00FF7B98">
      <w:pPr>
        <w:pStyle w:val="a9"/>
        <w:numPr>
          <w:ilvl w:val="0"/>
          <w:numId w:val="1"/>
        </w:numPr>
        <w:tabs>
          <w:tab w:val="center" w:pos="4395"/>
          <w:tab w:val="left" w:pos="7088"/>
        </w:tabs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t>实验步骤</w:t>
      </w:r>
    </w:p>
    <w:p w14:paraId="3FF5D6B2" w14:textId="5C31AD9C" w:rsidR="00CE2A3C" w:rsidRPr="002346A1" w:rsidRDefault="00316734" w:rsidP="00CC745C">
      <w:pPr>
        <w:tabs>
          <w:tab w:val="center" w:pos="4395"/>
          <w:tab w:val="left" w:pos="7088"/>
        </w:tabs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步骤</w:t>
      </w:r>
      <w:proofErr w:type="gramStart"/>
      <w:r w:rsidRPr="002346A1">
        <w:rPr>
          <w:rFonts w:ascii="SimSun" w:eastAsia="SimSun" w:hAnsi="SimSun" w:hint="eastAsia"/>
          <w:sz w:val="21"/>
          <w:szCs w:val="21"/>
        </w:rPr>
        <w:t>一</w:t>
      </w:r>
      <w:proofErr w:type="gramEnd"/>
      <w:r w:rsidRPr="002346A1">
        <w:rPr>
          <w:rFonts w:ascii="SimSun" w:eastAsia="SimSun" w:hAnsi="SimSun" w:hint="eastAsia"/>
          <w:sz w:val="21"/>
          <w:szCs w:val="21"/>
        </w:rPr>
        <w:t>：</w:t>
      </w:r>
      <w:r w:rsidR="00CE2A3C" w:rsidRPr="002346A1">
        <w:rPr>
          <w:rFonts w:ascii="SimSun" w:eastAsia="SimSun" w:hAnsi="SimSun" w:hint="eastAsia"/>
          <w:sz w:val="21"/>
          <w:szCs w:val="21"/>
        </w:rPr>
        <w:t>三层交换机基本配置</w:t>
      </w:r>
    </w:p>
    <w:p w14:paraId="42C0BB13" w14:textId="77777777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S3760-1(config) #vlan 10</w:t>
      </w:r>
    </w:p>
    <w:p w14:paraId="7C34ECFF" w14:textId="77777777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S3760-1(config-vlan) #exit</w:t>
      </w:r>
    </w:p>
    <w:p w14:paraId="3F19DBF2" w14:textId="77777777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S3760-1(config)#vlan 50</w:t>
      </w:r>
    </w:p>
    <w:p w14:paraId="4A403CD5" w14:textId="77777777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S3760-1(config-vlan) #exit</w:t>
      </w:r>
    </w:p>
    <w:p w14:paraId="0092F8AA" w14:textId="77777777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S3760-1(config)#int fa 0/1</w:t>
      </w:r>
    </w:p>
    <w:p w14:paraId="59CD4D3C" w14:textId="4E146C7E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S3760-1(config-if) #switch access vlan 10</w:t>
      </w:r>
    </w:p>
    <w:p w14:paraId="3872FE98" w14:textId="77777777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S3760-1(config-if) #exit</w:t>
      </w:r>
    </w:p>
    <w:p w14:paraId="77912054" w14:textId="77777777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S3760-1(config) #int fa 0/5</w:t>
      </w:r>
    </w:p>
    <w:p w14:paraId="25ABBE32" w14:textId="77777777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S3760-1(config-if) #switch access vlan 50</w:t>
      </w:r>
    </w:p>
    <w:p w14:paraId="14D91DFB" w14:textId="77777777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S3760-1(config-if) #exit</w:t>
      </w:r>
    </w:p>
    <w:p w14:paraId="432D7789" w14:textId="77777777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S3760-1(config)#int fa 0/1</w:t>
      </w:r>
    </w:p>
    <w:p w14:paraId="04FB2A0B" w14:textId="77777777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S3760-1(config-if) #exit</w:t>
      </w:r>
    </w:p>
    <w:p w14:paraId="5D7A02FD" w14:textId="77777777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S3760-1(config) #int vlan 10</w:t>
      </w:r>
    </w:p>
    <w:p w14:paraId="7D9DEBBA" w14:textId="5953CFCC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S3760-1(config-if) #ip address 172.16.1.12 255.255.255.0</w:t>
      </w:r>
    </w:p>
    <w:p w14:paraId="2E693722" w14:textId="77777777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S3760-1(config-if) #no sh</w:t>
      </w:r>
    </w:p>
    <w:p w14:paraId="433AD3E6" w14:textId="77777777" w:rsidR="00CC745C" w:rsidRPr="002346A1" w:rsidRDefault="00CC745C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S3760-1(config-if) #exit</w:t>
      </w:r>
    </w:p>
    <w:p w14:paraId="77B1FF7C" w14:textId="65C4CAFD" w:rsidR="004663CD" w:rsidRDefault="00CC745C" w:rsidP="00B26892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S3760-1(config) #exit</w:t>
      </w:r>
    </w:p>
    <w:p w14:paraId="6DC6562F" w14:textId="77777777" w:rsidR="00B26892" w:rsidRDefault="00B26892" w:rsidP="00B26892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</w:p>
    <w:p w14:paraId="7A5D862D" w14:textId="6955FE5D" w:rsidR="0096239A" w:rsidRPr="0096239A" w:rsidRDefault="00CC745C" w:rsidP="0096239A">
      <w:pPr>
        <w:tabs>
          <w:tab w:val="center" w:pos="4395"/>
          <w:tab w:val="left" w:pos="7088"/>
        </w:tabs>
        <w:spacing w:after="0"/>
        <w:jc w:val="center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noProof/>
          <w:sz w:val="21"/>
          <w:szCs w:val="21"/>
        </w:rPr>
        <w:lastRenderedPageBreak/>
        <w:drawing>
          <wp:inline distT="0" distB="0" distL="0" distR="0" wp14:anchorId="5AF2B1DF" wp14:editId="0CF8944E">
            <wp:extent cx="2654300" cy="2578100"/>
            <wp:effectExtent l="0" t="0" r="0" b="0"/>
            <wp:docPr id="20152327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32748" name="图片 201523274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6" r="49675"/>
                    <a:stretch/>
                  </pic:blipFill>
                  <pic:spPr bwMode="auto">
                    <a:xfrm>
                      <a:off x="0" y="0"/>
                      <a:ext cx="265430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0FA85" w14:textId="4F834792" w:rsidR="00920202" w:rsidRPr="002346A1" w:rsidRDefault="00920202" w:rsidP="00920202">
      <w:pPr>
        <w:tabs>
          <w:tab w:val="center" w:pos="4395"/>
          <w:tab w:val="left" w:pos="7088"/>
        </w:tabs>
        <w:spacing w:after="0"/>
        <w:jc w:val="center"/>
        <w:rPr>
          <w:rFonts w:ascii="KaiTi" w:eastAsia="KaiTi" w:hAnsi="KaiTi" w:hint="eastAsia"/>
          <w:sz w:val="21"/>
          <w:szCs w:val="21"/>
        </w:rPr>
      </w:pPr>
      <w:r w:rsidRPr="002346A1">
        <w:rPr>
          <w:rFonts w:ascii="KaiTi" w:eastAsia="KaiTi" w:hAnsi="KaiTi" w:hint="eastAsia"/>
          <w:sz w:val="21"/>
          <w:szCs w:val="21"/>
        </w:rPr>
        <w:t>图</w:t>
      </w:r>
      <w:r w:rsidR="00E31895" w:rsidRPr="002346A1">
        <w:rPr>
          <w:rFonts w:ascii="KaiTi" w:eastAsia="KaiTi" w:hAnsi="KaiTi" w:hint="eastAsia"/>
          <w:sz w:val="21"/>
          <w:szCs w:val="21"/>
        </w:rPr>
        <w:t xml:space="preserve">2 </w:t>
      </w:r>
      <w:r w:rsidR="00E31895" w:rsidRPr="002346A1">
        <w:rPr>
          <w:rFonts w:ascii="KaiTi" w:eastAsia="KaiTi" w:hAnsi="KaiTi"/>
          <w:sz w:val="21"/>
          <w:szCs w:val="21"/>
        </w:rPr>
        <w:t>三层交换机基本配置</w:t>
      </w:r>
    </w:p>
    <w:p w14:paraId="76126F3E" w14:textId="77777777" w:rsidR="0096239A" w:rsidRPr="00920202" w:rsidRDefault="0096239A" w:rsidP="00920202">
      <w:pPr>
        <w:tabs>
          <w:tab w:val="center" w:pos="4395"/>
          <w:tab w:val="left" w:pos="7088"/>
        </w:tabs>
        <w:spacing w:after="0"/>
        <w:jc w:val="center"/>
        <w:rPr>
          <w:rFonts w:ascii="SimSun" w:eastAsia="SimSun" w:hAnsi="SimSun" w:hint="eastAsia"/>
          <w:sz w:val="18"/>
          <w:szCs w:val="18"/>
        </w:rPr>
      </w:pPr>
    </w:p>
    <w:p w14:paraId="63061FE2" w14:textId="7566F3E2" w:rsidR="00316734" w:rsidRPr="002346A1" w:rsidRDefault="00316734" w:rsidP="002346A1">
      <w:pPr>
        <w:tabs>
          <w:tab w:val="center" w:pos="4395"/>
          <w:tab w:val="left" w:pos="7088"/>
        </w:tabs>
        <w:spacing w:line="360" w:lineRule="auto"/>
        <w:rPr>
          <w:rFonts w:ascii="SimSun" w:eastAsia="SimSun" w:hAnsi="SimSun" w:hint="eastAsia"/>
          <w:sz w:val="21"/>
          <w:szCs w:val="21"/>
        </w:rPr>
      </w:pPr>
      <w:r w:rsidRPr="002346A1">
        <w:rPr>
          <w:rFonts w:ascii="SimSun" w:eastAsia="SimSun" w:hAnsi="SimSun" w:hint="eastAsia"/>
          <w:sz w:val="21"/>
          <w:szCs w:val="21"/>
        </w:rPr>
        <w:t>步骤二：</w:t>
      </w:r>
      <w:r w:rsidR="00CC745C" w:rsidRPr="002346A1">
        <w:rPr>
          <w:rFonts w:ascii="SimSun" w:eastAsia="SimSun" w:hAnsi="SimSun" w:hint="eastAsia"/>
          <w:sz w:val="21"/>
          <w:szCs w:val="21"/>
        </w:rPr>
        <w:t>路由器基本配置</w:t>
      </w:r>
    </w:p>
    <w:p w14:paraId="5E31DF77" w14:textId="77777777" w:rsidR="00566FF2" w:rsidRPr="00566FF2" w:rsidRDefault="00566FF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566FF2">
        <w:rPr>
          <w:rFonts w:ascii="SimSun" w:eastAsia="SimSun" w:hAnsi="SimSun" w:hint="eastAsia"/>
          <w:sz w:val="21"/>
          <w:szCs w:val="21"/>
        </w:rPr>
        <w:t>R1700-1(config) #int fa 1/0</w:t>
      </w:r>
    </w:p>
    <w:p w14:paraId="0025B74B" w14:textId="69B9A4B6" w:rsidR="00566FF2" w:rsidRPr="00566FF2" w:rsidRDefault="00566FF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566FF2">
        <w:rPr>
          <w:rFonts w:ascii="SimSun" w:eastAsia="SimSun" w:hAnsi="SimSun" w:hint="eastAsia"/>
          <w:sz w:val="21"/>
          <w:szCs w:val="21"/>
        </w:rPr>
        <w:t>R1700-1(config-if) #ip address 172.16.1.1 255.255.255.0</w:t>
      </w:r>
    </w:p>
    <w:p w14:paraId="41F56CD9" w14:textId="77777777" w:rsidR="00566FF2" w:rsidRPr="00566FF2" w:rsidRDefault="00566FF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566FF2">
        <w:rPr>
          <w:rFonts w:ascii="SimSun" w:eastAsia="SimSun" w:hAnsi="SimSun" w:hint="eastAsia"/>
          <w:sz w:val="21"/>
          <w:szCs w:val="21"/>
        </w:rPr>
        <w:t>R1700-1(config-if)#no sh</w:t>
      </w:r>
    </w:p>
    <w:p w14:paraId="7F5D87F0" w14:textId="77777777" w:rsidR="00566FF2" w:rsidRPr="00566FF2" w:rsidRDefault="00566FF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566FF2">
        <w:rPr>
          <w:rFonts w:ascii="SimSun" w:eastAsia="SimSun" w:hAnsi="SimSun" w:hint="eastAsia"/>
          <w:sz w:val="21"/>
          <w:szCs w:val="21"/>
        </w:rPr>
        <w:t>R1700-1(config-if) #exit</w:t>
      </w:r>
    </w:p>
    <w:p w14:paraId="4234F8E0" w14:textId="77777777" w:rsidR="00566FF2" w:rsidRPr="00566FF2" w:rsidRDefault="00566FF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566FF2">
        <w:rPr>
          <w:rFonts w:ascii="SimSun" w:eastAsia="SimSun" w:hAnsi="SimSun" w:hint="eastAsia"/>
          <w:sz w:val="21"/>
          <w:szCs w:val="21"/>
        </w:rPr>
        <w:t>R1700-1(config) #int s 1/2</w:t>
      </w:r>
    </w:p>
    <w:p w14:paraId="7D020DF8" w14:textId="3ACB55B6" w:rsidR="00316734" w:rsidRDefault="00566FF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566FF2">
        <w:rPr>
          <w:rFonts w:ascii="SimSun" w:eastAsia="SimSun" w:hAnsi="SimSun" w:hint="eastAsia"/>
          <w:sz w:val="21"/>
          <w:szCs w:val="21"/>
        </w:rPr>
        <w:t>R1700-1(config-if) #ip address 172.16.2.1 255.255.255.0</w:t>
      </w:r>
    </w:p>
    <w:p w14:paraId="3AB0D426" w14:textId="2ABBE9DC" w:rsidR="00566FF2" w:rsidRPr="00566FF2" w:rsidRDefault="00566FF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566FF2">
        <w:rPr>
          <w:rFonts w:ascii="SimSun" w:eastAsia="SimSun" w:hAnsi="SimSun" w:hint="eastAsia"/>
          <w:sz w:val="21"/>
          <w:szCs w:val="21"/>
        </w:rPr>
        <w:t>R1700-1(config-if) #</w:t>
      </w:r>
      <w:r>
        <w:rPr>
          <w:rFonts w:ascii="SimSun" w:eastAsia="SimSun" w:hAnsi="SimSun" w:hint="eastAsia"/>
          <w:sz w:val="21"/>
          <w:szCs w:val="21"/>
        </w:rPr>
        <w:t>no sh</w:t>
      </w:r>
    </w:p>
    <w:p w14:paraId="73EB9E8A" w14:textId="6F963780" w:rsidR="00566FF2" w:rsidRPr="00566FF2" w:rsidRDefault="00566FF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566FF2">
        <w:rPr>
          <w:rFonts w:ascii="SimSun" w:eastAsia="SimSun" w:hAnsi="SimSun" w:hint="eastAsia"/>
          <w:sz w:val="21"/>
          <w:szCs w:val="21"/>
        </w:rPr>
        <w:t>R1700-1(config-if) #</w:t>
      </w:r>
      <w:r>
        <w:rPr>
          <w:rFonts w:ascii="SimSun" w:eastAsia="SimSun" w:hAnsi="SimSun" w:hint="eastAsia"/>
          <w:sz w:val="21"/>
          <w:szCs w:val="21"/>
        </w:rPr>
        <w:t>exit</w:t>
      </w:r>
    </w:p>
    <w:p w14:paraId="43EA6C8A" w14:textId="77777777" w:rsidR="00920202" w:rsidRPr="00920202" w:rsidRDefault="0092020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920202">
        <w:rPr>
          <w:rFonts w:ascii="SimSun" w:eastAsia="SimSun" w:hAnsi="SimSun" w:hint="eastAsia"/>
          <w:sz w:val="21"/>
          <w:szCs w:val="21"/>
        </w:rPr>
        <w:t>R1700-2(config) #int fa 1/0</w:t>
      </w:r>
    </w:p>
    <w:p w14:paraId="1352C4A6" w14:textId="0E473BAB" w:rsidR="00920202" w:rsidRPr="00920202" w:rsidRDefault="0092020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920202">
        <w:rPr>
          <w:rFonts w:ascii="SimSun" w:eastAsia="SimSun" w:hAnsi="SimSun" w:hint="eastAsia"/>
          <w:sz w:val="21"/>
          <w:szCs w:val="21"/>
        </w:rPr>
        <w:t>R1700-2(config-if) #ip add 172.16.3.1 255.255.255.0</w:t>
      </w:r>
    </w:p>
    <w:p w14:paraId="694ED7F6" w14:textId="77777777" w:rsidR="00920202" w:rsidRPr="00920202" w:rsidRDefault="0092020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920202">
        <w:rPr>
          <w:rFonts w:ascii="SimSun" w:eastAsia="SimSun" w:hAnsi="SimSun" w:hint="eastAsia"/>
          <w:sz w:val="21"/>
          <w:szCs w:val="21"/>
        </w:rPr>
        <w:t>R1700-2(config-if) #no sh</w:t>
      </w:r>
    </w:p>
    <w:p w14:paraId="5DE1B631" w14:textId="10BFF966" w:rsidR="00566FF2" w:rsidRDefault="0092020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920202">
        <w:rPr>
          <w:rFonts w:ascii="SimSun" w:eastAsia="SimSun" w:hAnsi="SimSun" w:hint="eastAsia"/>
          <w:sz w:val="21"/>
          <w:szCs w:val="21"/>
        </w:rPr>
        <w:t>R1700-2(config-if) #exit</w:t>
      </w:r>
    </w:p>
    <w:p w14:paraId="32DA30C6" w14:textId="77777777" w:rsidR="00920202" w:rsidRPr="00920202" w:rsidRDefault="0092020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920202">
        <w:rPr>
          <w:rFonts w:ascii="SimSun" w:eastAsia="SimSun" w:hAnsi="SimSun" w:hint="eastAsia"/>
          <w:sz w:val="21"/>
          <w:szCs w:val="21"/>
        </w:rPr>
        <w:t>R1700-2(config) #int s 1/2</w:t>
      </w:r>
    </w:p>
    <w:p w14:paraId="778DDD1D" w14:textId="33E18F16" w:rsidR="00920202" w:rsidRPr="00920202" w:rsidRDefault="0092020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920202">
        <w:rPr>
          <w:rFonts w:ascii="SimSun" w:eastAsia="SimSun" w:hAnsi="SimSun" w:hint="eastAsia"/>
          <w:sz w:val="21"/>
          <w:szCs w:val="21"/>
        </w:rPr>
        <w:t>R1700-2(config-if) #ip add 172.16</w:t>
      </w:r>
      <w:r>
        <w:rPr>
          <w:rFonts w:ascii="SimSun" w:eastAsia="SimSun" w:hAnsi="SimSun" w:hint="eastAsia"/>
          <w:sz w:val="21"/>
          <w:szCs w:val="21"/>
        </w:rPr>
        <w:t>.</w:t>
      </w:r>
      <w:r w:rsidRPr="00920202">
        <w:rPr>
          <w:rFonts w:ascii="SimSun" w:eastAsia="SimSun" w:hAnsi="SimSun" w:hint="eastAsia"/>
          <w:sz w:val="21"/>
          <w:szCs w:val="21"/>
        </w:rPr>
        <w:t>2</w:t>
      </w:r>
      <w:r>
        <w:rPr>
          <w:rFonts w:ascii="SimSun" w:eastAsia="SimSun" w:hAnsi="SimSun" w:hint="eastAsia"/>
          <w:sz w:val="21"/>
          <w:szCs w:val="21"/>
        </w:rPr>
        <w:t>.</w:t>
      </w:r>
      <w:r w:rsidRPr="00920202">
        <w:rPr>
          <w:rFonts w:ascii="SimSun" w:eastAsia="SimSun" w:hAnsi="SimSun" w:hint="eastAsia"/>
          <w:sz w:val="21"/>
          <w:szCs w:val="21"/>
        </w:rPr>
        <w:t>2 255</w:t>
      </w:r>
      <w:r>
        <w:rPr>
          <w:rFonts w:ascii="SimSun" w:eastAsia="SimSun" w:hAnsi="SimSun" w:hint="eastAsia"/>
          <w:sz w:val="21"/>
          <w:szCs w:val="21"/>
        </w:rPr>
        <w:t>.</w:t>
      </w:r>
      <w:r w:rsidRPr="00920202">
        <w:rPr>
          <w:rFonts w:ascii="SimSun" w:eastAsia="SimSun" w:hAnsi="SimSun" w:hint="eastAsia"/>
          <w:sz w:val="21"/>
          <w:szCs w:val="21"/>
        </w:rPr>
        <w:t>255</w:t>
      </w:r>
      <w:r>
        <w:rPr>
          <w:rFonts w:ascii="SimSun" w:eastAsia="SimSun" w:hAnsi="SimSun" w:hint="eastAsia"/>
          <w:sz w:val="21"/>
          <w:szCs w:val="21"/>
        </w:rPr>
        <w:t>.</w:t>
      </w:r>
      <w:r w:rsidRPr="00920202">
        <w:rPr>
          <w:rFonts w:ascii="SimSun" w:eastAsia="SimSun" w:hAnsi="SimSun" w:hint="eastAsia"/>
          <w:sz w:val="21"/>
          <w:szCs w:val="21"/>
        </w:rPr>
        <w:t>255</w:t>
      </w:r>
      <w:r>
        <w:rPr>
          <w:rFonts w:ascii="SimSun" w:eastAsia="SimSun" w:hAnsi="SimSun" w:hint="eastAsia"/>
          <w:sz w:val="21"/>
          <w:szCs w:val="21"/>
        </w:rPr>
        <w:t>.</w:t>
      </w:r>
      <w:r w:rsidRPr="00920202">
        <w:rPr>
          <w:rFonts w:ascii="SimSun" w:eastAsia="SimSun" w:hAnsi="SimSun" w:hint="eastAsia"/>
          <w:sz w:val="21"/>
          <w:szCs w:val="21"/>
        </w:rPr>
        <w:t>0</w:t>
      </w:r>
    </w:p>
    <w:p w14:paraId="1868A2CA" w14:textId="77777777" w:rsidR="00920202" w:rsidRPr="00920202" w:rsidRDefault="0092020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920202">
        <w:rPr>
          <w:rFonts w:ascii="SimSun" w:eastAsia="SimSun" w:hAnsi="SimSun" w:hint="eastAsia"/>
          <w:sz w:val="21"/>
          <w:szCs w:val="21"/>
        </w:rPr>
        <w:t>R1700-2(config-if) #clock rate 64000</w:t>
      </w:r>
    </w:p>
    <w:p w14:paraId="0139DF9A" w14:textId="77777777" w:rsidR="00920202" w:rsidRPr="00920202" w:rsidRDefault="0092020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920202">
        <w:rPr>
          <w:rFonts w:ascii="SimSun" w:eastAsia="SimSun" w:hAnsi="SimSun" w:hint="eastAsia"/>
          <w:sz w:val="21"/>
          <w:szCs w:val="21"/>
        </w:rPr>
        <w:t>R1700-2(config-if) #no sh</w:t>
      </w:r>
    </w:p>
    <w:p w14:paraId="4E95BB1D" w14:textId="613826B1" w:rsidR="004663CD" w:rsidRDefault="00920202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920202">
        <w:rPr>
          <w:rFonts w:ascii="SimSun" w:eastAsia="SimSun" w:hAnsi="SimSun" w:hint="eastAsia"/>
          <w:sz w:val="21"/>
          <w:szCs w:val="21"/>
        </w:rPr>
        <w:t>R1700-2(config-if) #exit</w:t>
      </w:r>
    </w:p>
    <w:p w14:paraId="48E6D88B" w14:textId="6CE54334" w:rsidR="00920202" w:rsidRDefault="0096239A" w:rsidP="0096239A">
      <w:pPr>
        <w:tabs>
          <w:tab w:val="center" w:pos="4395"/>
          <w:tab w:val="left" w:pos="7088"/>
        </w:tabs>
        <w:spacing w:after="0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/>
          <w:noProof/>
          <w:sz w:val="21"/>
          <w:szCs w:val="21"/>
        </w:rPr>
        <w:drawing>
          <wp:anchor distT="0" distB="0" distL="114300" distR="114300" simplePos="0" relativeHeight="251656192" behindDoc="0" locked="0" layoutInCell="1" allowOverlap="1" wp14:anchorId="48DF8D51" wp14:editId="44EE4BB0">
            <wp:simplePos x="0" y="0"/>
            <wp:positionH relativeFrom="column">
              <wp:posOffset>1280795</wp:posOffset>
            </wp:positionH>
            <wp:positionV relativeFrom="paragraph">
              <wp:posOffset>951865</wp:posOffset>
            </wp:positionV>
            <wp:extent cx="2705100" cy="362585"/>
            <wp:effectExtent l="0" t="0" r="0" b="0"/>
            <wp:wrapTopAndBottom/>
            <wp:docPr id="6433714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71418" name="图片 64337141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6229" r="44015" b="80115"/>
                    <a:stretch/>
                  </pic:blipFill>
                  <pic:spPr bwMode="auto">
                    <a:xfrm>
                      <a:off x="0" y="0"/>
                      <a:ext cx="2705100" cy="36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AFF">
        <w:rPr>
          <w:rFonts w:ascii="SimSun" w:eastAsia="SimSun" w:hAnsi="SimSun"/>
          <w:noProof/>
          <w:sz w:val="21"/>
          <w:szCs w:val="21"/>
        </w:rPr>
        <w:drawing>
          <wp:anchor distT="0" distB="0" distL="114300" distR="114300" simplePos="0" relativeHeight="251657216" behindDoc="0" locked="0" layoutInCell="1" allowOverlap="1" wp14:anchorId="3D0B9C26" wp14:editId="04DA89B7">
            <wp:simplePos x="0" y="0"/>
            <wp:positionH relativeFrom="column">
              <wp:posOffset>1282700</wp:posOffset>
            </wp:positionH>
            <wp:positionV relativeFrom="paragraph">
              <wp:posOffset>57150</wp:posOffset>
            </wp:positionV>
            <wp:extent cx="2703600" cy="1072800"/>
            <wp:effectExtent l="0" t="0" r="1905" b="0"/>
            <wp:wrapTopAndBottom/>
            <wp:docPr id="143139910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99101" name="图片 143139910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00" r="48712" b="25011"/>
                    <a:stretch/>
                  </pic:blipFill>
                  <pic:spPr bwMode="auto">
                    <a:xfrm>
                      <a:off x="0" y="0"/>
                      <a:ext cx="2703600" cy="107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96404" w14:textId="4DDEF89E" w:rsidR="00D32CB4" w:rsidRDefault="00D32CB4" w:rsidP="00D32CB4">
      <w:pPr>
        <w:tabs>
          <w:tab w:val="center" w:pos="4395"/>
          <w:tab w:val="left" w:pos="7088"/>
        </w:tabs>
        <w:spacing w:after="0"/>
        <w:jc w:val="center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/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7BE818" wp14:editId="4EE1DEBD">
                <wp:simplePos x="0" y="0"/>
                <wp:positionH relativeFrom="column">
                  <wp:posOffset>1282700</wp:posOffset>
                </wp:positionH>
                <wp:positionV relativeFrom="paragraph">
                  <wp:posOffset>291465</wp:posOffset>
                </wp:positionV>
                <wp:extent cx="2667000" cy="2584450"/>
                <wp:effectExtent l="0" t="0" r="0" b="6350"/>
                <wp:wrapTopAndBottom/>
                <wp:docPr id="78551662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2584450"/>
                          <a:chOff x="0" y="0"/>
                          <a:chExt cx="5273675" cy="4691380"/>
                        </a:xfrm>
                      </wpg:grpSpPr>
                      <pic:pic xmlns:pic="http://schemas.openxmlformats.org/drawingml/2006/picture">
                        <pic:nvPicPr>
                          <pic:cNvPr id="1331462249" name="图片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323"/>
                          <a:stretch/>
                        </pic:blipFill>
                        <pic:spPr bwMode="auto">
                          <a:xfrm>
                            <a:off x="0" y="0"/>
                            <a:ext cx="5273675" cy="967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7457679" name="图片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42"/>
                          <a:stretch/>
                        </pic:blipFill>
                        <pic:spPr bwMode="auto">
                          <a:xfrm>
                            <a:off x="0" y="933450"/>
                            <a:ext cx="5273675" cy="375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988B5" id="组合 15" o:spid="_x0000_s1026" style="position:absolute;margin-left:101pt;margin-top:22.95pt;width:210pt;height:203.5pt;z-index:251660288;mso-width-relative:margin;mso-height-relative:margin" coordsize="52736,46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3" o:spid="_x0000_s1027" type="#_x0000_t75" style="position:absolute;width:52736;height:9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">
                  <v:imagedata r:id="rId15" o:title="" croptop="31014f"/>
                </v:shape>
                <v:shape id="图片 14" o:spid="_x0000_s1028" type="#_x0000_t75" style="position:absolute;top:9334;width:52736;height:37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">
                  <v:imagedata r:id="rId16" o:title="" croptop="7368f"/>
                </v:shape>
                <w10:wrap type="topAndBottom"/>
              </v:group>
            </w:pict>
          </mc:Fallback>
        </mc:AlternateContent>
      </w:r>
      <w:r w:rsidR="00E62AFF" w:rsidRPr="00E62AFF">
        <w:rPr>
          <w:rFonts w:ascii="SimSun" w:eastAsia="SimSun" w:hAnsi="SimSun"/>
          <w:sz w:val="18"/>
          <w:szCs w:val="18"/>
        </w:rPr>
        <w:t>图</w:t>
      </w:r>
      <w:r w:rsidR="00E62AFF" w:rsidRPr="00E62AFF">
        <w:rPr>
          <w:rFonts w:ascii="SimSun" w:eastAsia="SimSun" w:hAnsi="SimSun" w:hint="eastAsia"/>
          <w:sz w:val="18"/>
          <w:szCs w:val="18"/>
        </w:rPr>
        <w:t xml:space="preserve">3.1 </w:t>
      </w:r>
      <w:r w:rsidR="0096239A">
        <w:rPr>
          <w:rFonts w:ascii="SimSun" w:eastAsia="SimSun" w:hAnsi="SimSun" w:hint="eastAsia"/>
          <w:sz w:val="18"/>
          <w:szCs w:val="18"/>
        </w:rPr>
        <w:t>路由器1的基本配置</w:t>
      </w:r>
    </w:p>
    <w:p w14:paraId="17942853" w14:textId="10CFB578" w:rsidR="00D32CB4" w:rsidRDefault="00D32CB4" w:rsidP="00D32CB4">
      <w:pPr>
        <w:tabs>
          <w:tab w:val="center" w:pos="4395"/>
          <w:tab w:val="left" w:pos="7088"/>
        </w:tabs>
        <w:spacing w:after="0"/>
        <w:jc w:val="center"/>
        <w:rPr>
          <w:rFonts w:ascii="SimSun" w:eastAsia="SimSun" w:hAnsi="SimSun" w:hint="eastAsia"/>
          <w:sz w:val="18"/>
          <w:szCs w:val="18"/>
        </w:rPr>
      </w:pPr>
    </w:p>
    <w:p w14:paraId="27A21F65" w14:textId="0EBF0D06" w:rsidR="0096239A" w:rsidRPr="002346A1" w:rsidRDefault="0096239A" w:rsidP="0096239A">
      <w:pPr>
        <w:tabs>
          <w:tab w:val="center" w:pos="4395"/>
          <w:tab w:val="left" w:pos="7088"/>
        </w:tabs>
        <w:spacing w:after="0"/>
        <w:jc w:val="center"/>
        <w:rPr>
          <w:rFonts w:ascii="KaiTi" w:eastAsia="KaiTi" w:hAnsi="KaiTi" w:hint="eastAsia"/>
          <w:sz w:val="21"/>
          <w:szCs w:val="21"/>
        </w:rPr>
      </w:pPr>
      <w:r w:rsidRPr="002346A1">
        <w:rPr>
          <w:rFonts w:ascii="KaiTi" w:eastAsia="KaiTi" w:hAnsi="KaiTi"/>
          <w:sz w:val="21"/>
          <w:szCs w:val="21"/>
        </w:rPr>
        <w:t>图</w:t>
      </w:r>
      <w:r w:rsidRPr="002346A1">
        <w:rPr>
          <w:rFonts w:ascii="KaiTi" w:eastAsia="KaiTi" w:hAnsi="KaiTi" w:hint="eastAsia"/>
          <w:sz w:val="21"/>
          <w:szCs w:val="21"/>
        </w:rPr>
        <w:t>3.2 路由器2的基本配置</w:t>
      </w:r>
    </w:p>
    <w:p w14:paraId="6D005DE3" w14:textId="6721B085" w:rsidR="00D32CB4" w:rsidRPr="002346A1" w:rsidRDefault="00D32CB4" w:rsidP="002346A1">
      <w:pPr>
        <w:tabs>
          <w:tab w:val="center" w:pos="4395"/>
          <w:tab w:val="left" w:pos="7088"/>
        </w:tabs>
        <w:spacing w:line="360" w:lineRule="auto"/>
        <w:rPr>
          <w:rFonts w:ascii="SimSun" w:eastAsia="SimSun" w:hAnsi="SimSun" w:hint="eastAsia"/>
          <w:sz w:val="21"/>
          <w:szCs w:val="21"/>
        </w:rPr>
      </w:pPr>
      <w:bookmarkStart w:id="1" w:name="_Hlk195112505"/>
      <w:r w:rsidRPr="002346A1">
        <w:rPr>
          <w:rFonts w:ascii="SimSun" w:eastAsia="SimSun" w:hAnsi="SimSun" w:hint="eastAsia"/>
          <w:sz w:val="21"/>
          <w:szCs w:val="21"/>
        </w:rPr>
        <w:t>步骤三：配置OSPF路由协议</w:t>
      </w:r>
    </w:p>
    <w:bookmarkEnd w:id="1"/>
    <w:p w14:paraId="3DC0ADDE" w14:textId="007603EA" w:rsidR="0096239A" w:rsidRDefault="00CE3904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CC745C">
        <w:rPr>
          <w:rFonts w:ascii="SimSun" w:eastAsia="SimSun" w:hAnsi="SimSun" w:hint="eastAsia"/>
          <w:sz w:val="21"/>
          <w:szCs w:val="21"/>
        </w:rPr>
        <w:t>S3760-1(config) #</w:t>
      </w:r>
      <w:r>
        <w:rPr>
          <w:rFonts w:ascii="SimSun" w:eastAsia="SimSun" w:hAnsi="SimSun" w:hint="eastAsia"/>
          <w:sz w:val="21"/>
          <w:szCs w:val="21"/>
        </w:rPr>
        <w:t>router ospf</w:t>
      </w:r>
    </w:p>
    <w:p w14:paraId="4CB8D27C" w14:textId="120C0A7B" w:rsidR="00CE3904" w:rsidRDefault="00CE3904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CC745C">
        <w:rPr>
          <w:rFonts w:ascii="SimSun" w:eastAsia="SimSun" w:hAnsi="SimSun" w:hint="eastAsia"/>
          <w:sz w:val="21"/>
          <w:szCs w:val="21"/>
        </w:rPr>
        <w:t>S3760-1(config</w:t>
      </w:r>
      <w:r>
        <w:rPr>
          <w:rFonts w:ascii="SimSun" w:eastAsia="SimSun" w:hAnsi="SimSun" w:hint="eastAsia"/>
          <w:sz w:val="21"/>
          <w:szCs w:val="21"/>
        </w:rPr>
        <w:t>-router</w:t>
      </w:r>
      <w:r w:rsidRPr="00CC745C">
        <w:rPr>
          <w:rFonts w:ascii="SimSun" w:eastAsia="SimSun" w:hAnsi="SimSun" w:hint="eastAsia"/>
          <w:sz w:val="21"/>
          <w:szCs w:val="21"/>
        </w:rPr>
        <w:t>) #</w:t>
      </w:r>
      <w:r>
        <w:rPr>
          <w:rFonts w:ascii="SimSun" w:eastAsia="SimSun" w:hAnsi="SimSun" w:hint="eastAsia"/>
          <w:sz w:val="21"/>
          <w:szCs w:val="21"/>
        </w:rPr>
        <w:t>net 172.16.5.0 0</w:t>
      </w:r>
      <w:r w:rsidR="00B71703">
        <w:rPr>
          <w:rFonts w:ascii="SimSun" w:eastAsia="SimSun" w:hAnsi="SimSun" w:hint="eastAsia"/>
          <w:sz w:val="21"/>
          <w:szCs w:val="21"/>
        </w:rPr>
        <w:t>.0</w:t>
      </w:r>
      <w:r>
        <w:rPr>
          <w:rFonts w:ascii="SimSun" w:eastAsia="SimSun" w:hAnsi="SimSun" w:hint="eastAsia"/>
          <w:sz w:val="21"/>
          <w:szCs w:val="21"/>
        </w:rPr>
        <w:t>.0.255 area 0</w:t>
      </w:r>
    </w:p>
    <w:p w14:paraId="5FAF63E1" w14:textId="3A1BD16D" w:rsidR="00CE3904" w:rsidRDefault="00B71703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CC745C">
        <w:rPr>
          <w:rFonts w:ascii="SimSun" w:eastAsia="SimSun" w:hAnsi="SimSun" w:hint="eastAsia"/>
          <w:sz w:val="21"/>
          <w:szCs w:val="21"/>
        </w:rPr>
        <w:t>S3760-1(config</w:t>
      </w:r>
      <w:r>
        <w:rPr>
          <w:rFonts w:ascii="SimSun" w:eastAsia="SimSun" w:hAnsi="SimSun" w:hint="eastAsia"/>
          <w:sz w:val="21"/>
          <w:szCs w:val="21"/>
        </w:rPr>
        <w:t>-router</w:t>
      </w:r>
      <w:r w:rsidRPr="00CC745C">
        <w:rPr>
          <w:rFonts w:ascii="SimSun" w:eastAsia="SimSun" w:hAnsi="SimSun" w:hint="eastAsia"/>
          <w:sz w:val="21"/>
          <w:szCs w:val="21"/>
        </w:rPr>
        <w:t>) #</w:t>
      </w:r>
      <w:r>
        <w:rPr>
          <w:rFonts w:ascii="SimSun" w:eastAsia="SimSun" w:hAnsi="SimSun" w:hint="eastAsia"/>
          <w:sz w:val="21"/>
          <w:szCs w:val="21"/>
        </w:rPr>
        <w:t>net 172.16.1.0 0.0.0.255 area 0</w:t>
      </w:r>
    </w:p>
    <w:p w14:paraId="5DDF468F" w14:textId="0EB12046" w:rsidR="00B71703" w:rsidRDefault="00B71703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CC745C">
        <w:rPr>
          <w:rFonts w:ascii="SimSun" w:eastAsia="SimSun" w:hAnsi="SimSun" w:hint="eastAsia"/>
          <w:sz w:val="21"/>
          <w:szCs w:val="21"/>
        </w:rPr>
        <w:t>S3760-1(config</w:t>
      </w:r>
      <w:r>
        <w:rPr>
          <w:rFonts w:ascii="SimSun" w:eastAsia="SimSun" w:hAnsi="SimSun" w:hint="eastAsia"/>
          <w:sz w:val="21"/>
          <w:szCs w:val="21"/>
        </w:rPr>
        <w:t>-router</w:t>
      </w:r>
      <w:r w:rsidRPr="00CC745C">
        <w:rPr>
          <w:rFonts w:ascii="SimSun" w:eastAsia="SimSun" w:hAnsi="SimSun" w:hint="eastAsia"/>
          <w:sz w:val="21"/>
          <w:szCs w:val="21"/>
        </w:rPr>
        <w:t>) #</w:t>
      </w:r>
      <w:r>
        <w:rPr>
          <w:rFonts w:ascii="SimSun" w:eastAsia="SimSun" w:hAnsi="SimSun" w:hint="eastAsia"/>
          <w:sz w:val="21"/>
          <w:szCs w:val="21"/>
        </w:rPr>
        <w:t>end</w:t>
      </w:r>
    </w:p>
    <w:p w14:paraId="1DEE1CE6" w14:textId="77777777" w:rsidR="00B71703" w:rsidRPr="00B71703" w:rsidRDefault="00B71703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B71703">
        <w:rPr>
          <w:rFonts w:ascii="SimSun" w:eastAsia="SimSun" w:hAnsi="SimSun" w:hint="eastAsia"/>
          <w:sz w:val="21"/>
          <w:szCs w:val="21"/>
        </w:rPr>
        <w:t>R1700-1(config) #router ospf</w:t>
      </w:r>
    </w:p>
    <w:p w14:paraId="7D8EAF90" w14:textId="6F185E1C" w:rsidR="00B71703" w:rsidRPr="00B71703" w:rsidRDefault="00B71703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B71703">
        <w:rPr>
          <w:rFonts w:ascii="SimSun" w:eastAsia="SimSun" w:hAnsi="SimSun" w:hint="eastAsia"/>
          <w:sz w:val="21"/>
          <w:szCs w:val="21"/>
        </w:rPr>
        <w:t>R1700-1(config-router) #net 172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16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1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0 0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0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0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255 area 0</w:t>
      </w:r>
    </w:p>
    <w:p w14:paraId="1A728866" w14:textId="35F6AA1E" w:rsidR="00B71703" w:rsidRPr="00B71703" w:rsidRDefault="00B71703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B71703">
        <w:rPr>
          <w:rFonts w:ascii="SimSun" w:eastAsia="SimSun" w:hAnsi="SimSun" w:hint="eastAsia"/>
          <w:sz w:val="21"/>
          <w:szCs w:val="21"/>
        </w:rPr>
        <w:t>R1700-1(config-router) #net 172.</w:t>
      </w:r>
      <w:r>
        <w:rPr>
          <w:rFonts w:ascii="SimSun" w:eastAsia="SimSun" w:hAnsi="SimSun" w:hint="eastAsia"/>
          <w:sz w:val="21"/>
          <w:szCs w:val="21"/>
        </w:rPr>
        <w:t>16.2.0 0.0.0.255 area 0</w:t>
      </w:r>
    </w:p>
    <w:p w14:paraId="3E44D1DE" w14:textId="5A0AE720" w:rsidR="0096239A" w:rsidRDefault="00B71703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B71703">
        <w:rPr>
          <w:rFonts w:ascii="SimSun" w:eastAsia="SimSun" w:hAnsi="SimSun" w:hint="eastAsia"/>
          <w:sz w:val="21"/>
          <w:szCs w:val="21"/>
        </w:rPr>
        <w:t>R1700-1(config-router) #end</w:t>
      </w:r>
    </w:p>
    <w:p w14:paraId="7E777D94" w14:textId="77777777" w:rsidR="00B71703" w:rsidRPr="00B71703" w:rsidRDefault="00B71703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B71703">
        <w:rPr>
          <w:rFonts w:ascii="SimSun" w:eastAsia="SimSun" w:hAnsi="SimSun" w:hint="eastAsia"/>
          <w:sz w:val="21"/>
          <w:szCs w:val="21"/>
        </w:rPr>
        <w:t>R1700-2(config) #router ospf</w:t>
      </w:r>
    </w:p>
    <w:p w14:paraId="491998D7" w14:textId="381BB309" w:rsidR="00B71703" w:rsidRPr="00B71703" w:rsidRDefault="00B71703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B71703">
        <w:rPr>
          <w:rFonts w:ascii="SimSun" w:eastAsia="SimSun" w:hAnsi="SimSun" w:hint="eastAsia"/>
          <w:sz w:val="21"/>
          <w:szCs w:val="21"/>
        </w:rPr>
        <w:t>R1700-2(config-router) #net 172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16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2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0 0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0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0.255 area 0</w:t>
      </w:r>
    </w:p>
    <w:p w14:paraId="76095688" w14:textId="3CE6347C" w:rsidR="00B71703" w:rsidRPr="00B71703" w:rsidRDefault="00B71703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  <w:r w:rsidRPr="00B71703">
        <w:rPr>
          <w:rFonts w:ascii="SimSun" w:eastAsia="SimSun" w:hAnsi="SimSun" w:hint="eastAsia"/>
          <w:sz w:val="21"/>
          <w:szCs w:val="21"/>
        </w:rPr>
        <w:t>R1700-2(config-router) #net 172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16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3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0 0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0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>0</w:t>
      </w:r>
      <w:r>
        <w:rPr>
          <w:rFonts w:ascii="SimSun" w:eastAsia="SimSun" w:hAnsi="SimSun" w:hint="eastAsia"/>
          <w:sz w:val="21"/>
          <w:szCs w:val="21"/>
        </w:rPr>
        <w:t>.</w:t>
      </w:r>
      <w:r w:rsidRPr="00B71703">
        <w:rPr>
          <w:rFonts w:ascii="SimSun" w:eastAsia="SimSun" w:hAnsi="SimSun" w:hint="eastAsia"/>
          <w:sz w:val="21"/>
          <w:szCs w:val="21"/>
        </w:rPr>
        <w:t xml:space="preserve">255 area </w:t>
      </w:r>
      <w:r>
        <w:rPr>
          <w:rFonts w:ascii="SimSun" w:eastAsia="SimSun" w:hAnsi="SimSun" w:hint="eastAsia"/>
          <w:sz w:val="21"/>
          <w:szCs w:val="21"/>
        </w:rPr>
        <w:t>0</w:t>
      </w:r>
    </w:p>
    <w:p w14:paraId="3A74C91C" w14:textId="31AE4430" w:rsidR="004663CD" w:rsidRDefault="00B71703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/>
          <w:sz w:val="21"/>
          <w:szCs w:val="21"/>
        </w:rPr>
      </w:pPr>
      <w:r w:rsidRPr="00B71703">
        <w:rPr>
          <w:rFonts w:ascii="SimSun" w:eastAsia="SimSun" w:hAnsi="SimSun" w:hint="eastAsia"/>
          <w:sz w:val="21"/>
          <w:szCs w:val="21"/>
        </w:rPr>
        <w:t>R1700-2(config-router) #exit</w:t>
      </w:r>
    </w:p>
    <w:p w14:paraId="4EB8BE9B" w14:textId="77777777" w:rsidR="003D1130" w:rsidRDefault="003D1130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/>
          <w:sz w:val="21"/>
          <w:szCs w:val="21"/>
        </w:rPr>
      </w:pPr>
    </w:p>
    <w:p w14:paraId="4A576479" w14:textId="77777777" w:rsidR="003D1130" w:rsidRDefault="003D1130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/>
          <w:sz w:val="21"/>
          <w:szCs w:val="21"/>
        </w:rPr>
      </w:pPr>
    </w:p>
    <w:p w14:paraId="0C03AF19" w14:textId="77777777" w:rsidR="003D1130" w:rsidRDefault="003D1130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/>
          <w:sz w:val="21"/>
          <w:szCs w:val="21"/>
        </w:rPr>
      </w:pPr>
    </w:p>
    <w:p w14:paraId="1A2D4478" w14:textId="77777777" w:rsidR="003D1130" w:rsidRDefault="003D1130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/>
          <w:sz w:val="21"/>
          <w:szCs w:val="21"/>
        </w:rPr>
      </w:pPr>
    </w:p>
    <w:p w14:paraId="374C8274" w14:textId="77777777" w:rsidR="003D1130" w:rsidRDefault="003D1130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/>
          <w:sz w:val="21"/>
          <w:szCs w:val="21"/>
        </w:rPr>
      </w:pPr>
    </w:p>
    <w:p w14:paraId="5701AF98" w14:textId="77777777" w:rsidR="003D1130" w:rsidRDefault="003D1130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/>
          <w:sz w:val="21"/>
          <w:szCs w:val="21"/>
        </w:rPr>
      </w:pPr>
    </w:p>
    <w:p w14:paraId="64DE41E8" w14:textId="77777777" w:rsidR="003D1130" w:rsidRDefault="003D1130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/>
          <w:sz w:val="21"/>
          <w:szCs w:val="21"/>
        </w:rPr>
      </w:pPr>
    </w:p>
    <w:p w14:paraId="56EAC7EE" w14:textId="77777777" w:rsidR="003D1130" w:rsidRDefault="003D1130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/>
          <w:sz w:val="21"/>
          <w:szCs w:val="21"/>
        </w:rPr>
      </w:pPr>
    </w:p>
    <w:p w14:paraId="3BF34A3F" w14:textId="77777777" w:rsidR="003D1130" w:rsidRDefault="003D1130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/>
          <w:sz w:val="21"/>
          <w:szCs w:val="21"/>
        </w:rPr>
      </w:pPr>
    </w:p>
    <w:p w14:paraId="28D31700" w14:textId="77777777" w:rsidR="003D1130" w:rsidRDefault="003D1130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/>
          <w:sz w:val="21"/>
          <w:szCs w:val="21"/>
        </w:rPr>
      </w:pPr>
    </w:p>
    <w:p w14:paraId="62FD0DD9" w14:textId="77777777" w:rsidR="003D1130" w:rsidRDefault="003D1130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/>
          <w:sz w:val="21"/>
          <w:szCs w:val="21"/>
        </w:rPr>
      </w:pPr>
    </w:p>
    <w:p w14:paraId="787B8983" w14:textId="77777777" w:rsidR="003D1130" w:rsidRDefault="003D1130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/>
          <w:sz w:val="21"/>
          <w:szCs w:val="21"/>
        </w:rPr>
      </w:pPr>
    </w:p>
    <w:p w14:paraId="4E99F353" w14:textId="77777777" w:rsidR="003D1130" w:rsidRPr="00B71703" w:rsidRDefault="003D1130" w:rsidP="00B71703">
      <w:pPr>
        <w:tabs>
          <w:tab w:val="center" w:pos="4395"/>
          <w:tab w:val="left" w:pos="7088"/>
        </w:tabs>
        <w:spacing w:after="0" w:line="240" w:lineRule="auto"/>
        <w:rPr>
          <w:rFonts w:ascii="SimSun" w:eastAsia="SimSun" w:hAnsi="SimSun" w:hint="eastAsia"/>
          <w:sz w:val="21"/>
          <w:szCs w:val="21"/>
        </w:rPr>
      </w:pPr>
    </w:p>
    <w:p w14:paraId="552A9214" w14:textId="35B542D8" w:rsidR="004663CD" w:rsidRPr="004663CD" w:rsidRDefault="00704E59" w:rsidP="004663CD">
      <w:pPr>
        <w:pStyle w:val="a9"/>
        <w:numPr>
          <w:ilvl w:val="0"/>
          <w:numId w:val="1"/>
        </w:numPr>
        <w:tabs>
          <w:tab w:val="center" w:pos="4395"/>
          <w:tab w:val="left" w:pos="7088"/>
        </w:tabs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lastRenderedPageBreak/>
        <w:t>验证测试</w:t>
      </w:r>
    </w:p>
    <w:p w14:paraId="66A8F935" w14:textId="5077982D" w:rsidR="00B71703" w:rsidRPr="008B27BF" w:rsidRDefault="001A40B0" w:rsidP="00316734">
      <w:pPr>
        <w:tabs>
          <w:tab w:val="center" w:pos="4395"/>
          <w:tab w:val="left" w:pos="7088"/>
        </w:tabs>
        <w:rPr>
          <w:rFonts w:ascii="SimSun" w:eastAsia="SimSun" w:hAnsi="SimSun" w:hint="eastAsia"/>
          <w:sz w:val="21"/>
          <w:szCs w:val="21"/>
        </w:rPr>
      </w:pPr>
      <w:r w:rsidRPr="0096448B">
        <w:rPr>
          <w:rFonts w:ascii="KaiTi" w:eastAsia="KaiTi" w:hAnsi="KaiTi" w:hint="eastAsi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06F06A" wp14:editId="10FB4440">
                <wp:simplePos x="0" y="0"/>
                <wp:positionH relativeFrom="column">
                  <wp:posOffset>695960</wp:posOffset>
                </wp:positionH>
                <wp:positionV relativeFrom="paragraph">
                  <wp:posOffset>335280</wp:posOffset>
                </wp:positionV>
                <wp:extent cx="3667760" cy="2955290"/>
                <wp:effectExtent l="0" t="0" r="8890" b="0"/>
                <wp:wrapTopAndBottom/>
                <wp:docPr id="10304014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760" cy="2955290"/>
                          <a:chOff x="0" y="0"/>
                          <a:chExt cx="3473450" cy="2717800"/>
                        </a:xfrm>
                      </wpg:grpSpPr>
                      <pic:pic xmlns:pic="http://schemas.openxmlformats.org/drawingml/2006/picture">
                        <pic:nvPicPr>
                          <pic:cNvPr id="721028257" name="图片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85" r="34129" b="45289"/>
                          <a:stretch/>
                        </pic:blipFill>
                        <pic:spPr bwMode="auto">
                          <a:xfrm>
                            <a:off x="0" y="0"/>
                            <a:ext cx="3473450" cy="1314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3332059" name="图片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80" r="34144" b="41741"/>
                          <a:stretch/>
                        </pic:blipFill>
                        <pic:spPr bwMode="auto">
                          <a:xfrm>
                            <a:off x="0" y="1219200"/>
                            <a:ext cx="3473450" cy="149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6A139" id="组合 19" o:spid="_x0000_s1026" style="position:absolute;margin-left:54.8pt;margin-top:26.4pt;width:288.8pt;height:232.7pt;z-index:251663360;mso-width-relative:margin;mso-height-relative:margin" coordsize="34734,27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8" o:spid="_x0000_s1027" type="#_x0000_t75" style="position:absolute;width:34734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">
                  <v:imagedata r:id="rId19" o:title="" croptop="5561f" cropbottom="29681f" cropright="22367f"/>
                </v:shape>
                <v:shape id="图片 16" o:spid="_x0000_s1028" type="#_x0000_t75" style="position:absolute;top:12192;width:34734;height:14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">
                  <v:imagedata r:id="rId20" o:title="" croptop="3657f" cropbottom="27355f" cropright="22377f"/>
                </v:shape>
                <w10:wrap type="topAndBottom"/>
              </v:group>
            </w:pict>
          </mc:Fallback>
        </mc:AlternateContent>
      </w:r>
      <w:r w:rsidR="00B71703" w:rsidRPr="008B27BF">
        <w:rPr>
          <w:rFonts w:ascii="SimSun" w:eastAsia="SimSun" w:hAnsi="SimSun" w:hint="eastAsia"/>
          <w:sz w:val="21"/>
          <w:szCs w:val="21"/>
        </w:rPr>
        <w:t>测试</w:t>
      </w:r>
      <w:proofErr w:type="gramStart"/>
      <w:r w:rsidR="00B71703" w:rsidRPr="008B27BF">
        <w:rPr>
          <w:rFonts w:ascii="SimSun" w:eastAsia="SimSun" w:hAnsi="SimSun" w:hint="eastAsia"/>
          <w:sz w:val="21"/>
          <w:szCs w:val="21"/>
        </w:rPr>
        <w:t>一</w:t>
      </w:r>
      <w:proofErr w:type="gramEnd"/>
      <w:r w:rsidR="00B71703" w:rsidRPr="008B27BF">
        <w:rPr>
          <w:rFonts w:ascii="SimSun" w:eastAsia="SimSun" w:hAnsi="SimSun" w:hint="eastAsia"/>
          <w:sz w:val="21"/>
          <w:szCs w:val="21"/>
        </w:rPr>
        <w:t>：三层交换机的基本配置</w:t>
      </w:r>
    </w:p>
    <w:p w14:paraId="431B02C6" w14:textId="7395AF6B" w:rsidR="00B71703" w:rsidRPr="0096448B" w:rsidRDefault="004663CD" w:rsidP="004663CD">
      <w:pPr>
        <w:tabs>
          <w:tab w:val="center" w:pos="4395"/>
          <w:tab w:val="left" w:pos="7088"/>
        </w:tabs>
        <w:jc w:val="center"/>
        <w:rPr>
          <w:rFonts w:ascii="KaiTi" w:eastAsia="KaiTi" w:hAnsi="KaiTi" w:hint="eastAsia"/>
          <w:sz w:val="21"/>
          <w:szCs w:val="21"/>
        </w:rPr>
      </w:pPr>
      <w:r w:rsidRPr="0096448B">
        <w:rPr>
          <w:rFonts w:ascii="KaiTi" w:eastAsia="KaiTi" w:hAnsi="KaiTi" w:hint="eastAsia"/>
          <w:sz w:val="21"/>
          <w:szCs w:val="21"/>
        </w:rPr>
        <w:t xml:space="preserve">图4 </w:t>
      </w:r>
      <w:r w:rsidRPr="0096448B">
        <w:rPr>
          <w:rFonts w:ascii="KaiTi" w:eastAsia="KaiTi" w:hAnsi="KaiTi"/>
          <w:sz w:val="21"/>
          <w:szCs w:val="21"/>
        </w:rPr>
        <w:t>三层交换机的基本配置测试</w:t>
      </w:r>
    </w:p>
    <w:p w14:paraId="37C4BBD3" w14:textId="596DEDFF" w:rsidR="004663CD" w:rsidRPr="008B27BF" w:rsidRDefault="004663CD" w:rsidP="004663CD">
      <w:pPr>
        <w:tabs>
          <w:tab w:val="center" w:pos="4395"/>
          <w:tab w:val="left" w:pos="7088"/>
        </w:tabs>
        <w:rPr>
          <w:rFonts w:ascii="SimSun" w:eastAsia="SimSun" w:hAnsi="SimSun" w:hint="eastAsia"/>
          <w:sz w:val="21"/>
          <w:szCs w:val="21"/>
        </w:rPr>
      </w:pPr>
      <w:r w:rsidRPr="008B27BF">
        <w:rPr>
          <w:rFonts w:ascii="SimSun" w:eastAsia="SimSun" w:hAnsi="SimSun" w:hint="eastAsia"/>
          <w:sz w:val="21"/>
          <w:szCs w:val="21"/>
        </w:rPr>
        <w:t>测试二：路由器接口的配置和状态验证</w:t>
      </w:r>
    </w:p>
    <w:p w14:paraId="7071DA63" w14:textId="3B1BE248" w:rsidR="004663CD" w:rsidRDefault="004663CD" w:rsidP="004663CD">
      <w:pPr>
        <w:tabs>
          <w:tab w:val="center" w:pos="4395"/>
          <w:tab w:val="left" w:pos="7088"/>
        </w:tabs>
        <w:rPr>
          <w:rFonts w:ascii="SimSun" w:eastAsia="SimSun" w:hAnsi="SimSun" w:hint="eastAsia"/>
          <w:noProof/>
          <w:sz w:val="24"/>
        </w:rPr>
      </w:pPr>
      <w:r>
        <w:rPr>
          <w:rFonts w:ascii="SimSun" w:eastAsia="SimSun" w:hAnsi="SimSun"/>
          <w:noProof/>
          <w:sz w:val="24"/>
        </w:rPr>
        <w:drawing>
          <wp:inline distT="0" distB="0" distL="0" distR="0" wp14:anchorId="3567C851" wp14:editId="10B24952">
            <wp:extent cx="5274310" cy="1106588"/>
            <wp:effectExtent l="0" t="0" r="2540" b="0"/>
            <wp:docPr id="4004624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62432" name="图片 40046243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60" r="39803" b="8721"/>
                    <a:stretch/>
                  </pic:blipFill>
                  <pic:spPr bwMode="auto">
                    <a:xfrm>
                      <a:off x="0" y="0"/>
                      <a:ext cx="5327822" cy="111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413F8" w14:textId="05F9C101" w:rsidR="004663CD" w:rsidRPr="008B27BF" w:rsidRDefault="004663CD" w:rsidP="004663CD">
      <w:pPr>
        <w:tabs>
          <w:tab w:val="center" w:pos="4395"/>
          <w:tab w:val="left" w:pos="7088"/>
        </w:tabs>
        <w:jc w:val="center"/>
        <w:rPr>
          <w:rFonts w:ascii="KaiTi" w:eastAsia="KaiTi" w:hAnsi="KaiTi" w:hint="eastAsia"/>
          <w:noProof/>
          <w:sz w:val="21"/>
          <w:szCs w:val="21"/>
        </w:rPr>
      </w:pPr>
      <w:r w:rsidRPr="008B27BF">
        <w:rPr>
          <w:rFonts w:ascii="KaiTi" w:eastAsia="KaiTi" w:hAnsi="KaiTi" w:hint="eastAsia"/>
          <w:noProof/>
          <w:sz w:val="21"/>
          <w:szCs w:val="21"/>
        </w:rPr>
        <w:t>图5.1 路由器1接口的配置和状态验证</w:t>
      </w:r>
    </w:p>
    <w:p w14:paraId="1E135622" w14:textId="1C9DE549" w:rsidR="004663CD" w:rsidRDefault="004663CD" w:rsidP="004663CD">
      <w:pPr>
        <w:tabs>
          <w:tab w:val="center" w:pos="4395"/>
          <w:tab w:val="left" w:pos="7088"/>
        </w:tabs>
        <w:rPr>
          <w:rFonts w:ascii="SimSun" w:eastAsia="SimSun" w:hAnsi="SimSun" w:hint="eastAsia"/>
          <w:sz w:val="24"/>
        </w:rPr>
      </w:pPr>
      <w:r>
        <w:rPr>
          <w:rFonts w:ascii="SimSun" w:eastAsia="SimSun" w:hAnsi="SimSun" w:hint="eastAsia"/>
          <w:noProof/>
          <w:sz w:val="24"/>
        </w:rPr>
        <w:drawing>
          <wp:inline distT="0" distB="0" distL="0" distR="0" wp14:anchorId="40733910" wp14:editId="7E54F73D">
            <wp:extent cx="5274310" cy="1016000"/>
            <wp:effectExtent l="0" t="0" r="2540" b="0"/>
            <wp:docPr id="11783436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43623" name="图片 1178343623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51" b="27273"/>
                    <a:stretch/>
                  </pic:blipFill>
                  <pic:spPr bwMode="auto"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5176A" w14:textId="0DDB567D" w:rsidR="004663CD" w:rsidRPr="008B27BF" w:rsidRDefault="004663CD" w:rsidP="004663CD">
      <w:pPr>
        <w:tabs>
          <w:tab w:val="center" w:pos="4395"/>
          <w:tab w:val="left" w:pos="7088"/>
        </w:tabs>
        <w:jc w:val="center"/>
        <w:rPr>
          <w:rFonts w:ascii="KaiTi" w:eastAsia="KaiTi" w:hAnsi="KaiTi" w:hint="eastAsia"/>
          <w:sz w:val="21"/>
          <w:szCs w:val="21"/>
        </w:rPr>
      </w:pPr>
      <w:r w:rsidRPr="008B27BF">
        <w:rPr>
          <w:rFonts w:ascii="KaiTi" w:eastAsia="KaiTi" w:hAnsi="KaiTi" w:hint="eastAsia"/>
          <w:sz w:val="21"/>
          <w:szCs w:val="21"/>
        </w:rPr>
        <w:t>图5.2 路由器2接口的配置和状态验证</w:t>
      </w:r>
    </w:p>
    <w:p w14:paraId="4BF6BA0C" w14:textId="4B6C19B9" w:rsidR="00246DCA" w:rsidRDefault="00246DCA">
      <w:pPr>
        <w:widowControl/>
        <w:rPr>
          <w:rFonts w:ascii="SimSun" w:eastAsia="SimSun" w:hAnsi="SimSun"/>
          <w:sz w:val="24"/>
        </w:rPr>
      </w:pPr>
    </w:p>
    <w:p w14:paraId="2B268F37" w14:textId="77777777" w:rsidR="00D94E4D" w:rsidRDefault="00D94E4D">
      <w:pPr>
        <w:widowControl/>
        <w:rPr>
          <w:rFonts w:ascii="SimSun" w:eastAsia="SimSun" w:hAnsi="SimSun"/>
          <w:sz w:val="24"/>
        </w:rPr>
      </w:pPr>
    </w:p>
    <w:p w14:paraId="1AE2A571" w14:textId="77777777" w:rsidR="00D94E4D" w:rsidRDefault="00D94E4D">
      <w:pPr>
        <w:widowControl/>
        <w:rPr>
          <w:rFonts w:ascii="SimSun" w:eastAsia="SimSun" w:hAnsi="SimSun"/>
          <w:sz w:val="24"/>
        </w:rPr>
      </w:pPr>
    </w:p>
    <w:p w14:paraId="6692D542" w14:textId="77777777" w:rsidR="00D94E4D" w:rsidRDefault="00D94E4D">
      <w:pPr>
        <w:widowControl/>
        <w:rPr>
          <w:rFonts w:ascii="SimSun" w:eastAsia="SimSun" w:hAnsi="SimSun" w:hint="eastAsia"/>
          <w:sz w:val="24"/>
        </w:rPr>
      </w:pPr>
    </w:p>
    <w:p w14:paraId="7AF9EEF6" w14:textId="08D7702A" w:rsidR="00246DCA" w:rsidRPr="008B27BF" w:rsidRDefault="001B2399" w:rsidP="001B2399">
      <w:pPr>
        <w:tabs>
          <w:tab w:val="center" w:pos="4395"/>
          <w:tab w:val="left" w:pos="7088"/>
        </w:tabs>
        <w:rPr>
          <w:rFonts w:ascii="SimSun" w:eastAsia="SimSun" w:hAnsi="SimSun" w:hint="eastAsia"/>
          <w:sz w:val="21"/>
          <w:szCs w:val="21"/>
        </w:rPr>
      </w:pPr>
      <w:r w:rsidRPr="008B27BF">
        <w:rPr>
          <w:rFonts w:ascii="SimSun" w:eastAsia="SimSun" w:hAnsi="SimSun" w:hint="eastAsia"/>
          <w:sz w:val="21"/>
          <w:szCs w:val="21"/>
        </w:rPr>
        <w:t>测试三：查看验证三台设备的路由表</w:t>
      </w:r>
    </w:p>
    <w:p w14:paraId="18EF6D1D" w14:textId="30670364" w:rsidR="001B2399" w:rsidRDefault="00246DCA" w:rsidP="00246DCA">
      <w:pPr>
        <w:tabs>
          <w:tab w:val="center" w:pos="4395"/>
          <w:tab w:val="left" w:pos="7088"/>
        </w:tabs>
        <w:jc w:val="center"/>
        <w:rPr>
          <w:rFonts w:ascii="SimSun" w:eastAsia="SimSun" w:hAnsi="SimSun" w:hint="eastAsia"/>
          <w:sz w:val="24"/>
        </w:rPr>
      </w:pPr>
      <w:r>
        <w:rPr>
          <w:rFonts w:ascii="SimSun" w:eastAsia="SimSun" w:hAnsi="SimSun" w:hint="eastAsia"/>
          <w:noProof/>
          <w:sz w:val="24"/>
        </w:rPr>
        <w:drawing>
          <wp:inline distT="0" distB="0" distL="0" distR="0" wp14:anchorId="29EB8271" wp14:editId="7F8BC73A">
            <wp:extent cx="3321050" cy="1123950"/>
            <wp:effectExtent l="0" t="0" r="0" b="0"/>
            <wp:docPr id="140427508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75081" name="图片 140427508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3" r="37033" b="52678"/>
                    <a:stretch/>
                  </pic:blipFill>
                  <pic:spPr bwMode="auto">
                    <a:xfrm>
                      <a:off x="0" y="0"/>
                      <a:ext cx="332105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0034D" w14:textId="721B738A" w:rsidR="000C629B" w:rsidRPr="008B27BF" w:rsidRDefault="00246DCA" w:rsidP="000C629B">
      <w:pPr>
        <w:tabs>
          <w:tab w:val="center" w:pos="4395"/>
          <w:tab w:val="left" w:pos="7088"/>
        </w:tabs>
        <w:jc w:val="center"/>
        <w:rPr>
          <w:rFonts w:ascii="KaiTi" w:eastAsia="KaiTi" w:hAnsi="KaiTi" w:hint="eastAsia"/>
          <w:sz w:val="21"/>
          <w:szCs w:val="21"/>
        </w:rPr>
      </w:pPr>
      <w:r w:rsidRPr="008B27BF">
        <w:rPr>
          <w:rFonts w:ascii="KaiTi" w:eastAsia="KaiTi" w:hAnsi="KaiTi" w:hint="eastAsia"/>
          <w:sz w:val="21"/>
          <w:szCs w:val="21"/>
        </w:rPr>
        <w:t>图6.1 三层交换机的路由表验证</w:t>
      </w:r>
    </w:p>
    <w:p w14:paraId="17779E28" w14:textId="0A3ED723" w:rsidR="00246DCA" w:rsidRDefault="000C629B" w:rsidP="00246DCA">
      <w:pPr>
        <w:tabs>
          <w:tab w:val="center" w:pos="4395"/>
          <w:tab w:val="left" w:pos="7088"/>
        </w:tabs>
        <w:jc w:val="center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w:drawing>
          <wp:inline distT="0" distB="0" distL="0" distR="0" wp14:anchorId="581434D8" wp14:editId="59A7824E">
            <wp:extent cx="3200400" cy="1155700"/>
            <wp:effectExtent l="0" t="0" r="0" b="6350"/>
            <wp:docPr id="143122989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29892" name="图片 1431229892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27" r="39321" b="14470"/>
                    <a:stretch/>
                  </pic:blipFill>
                  <pic:spPr bwMode="auto">
                    <a:xfrm>
                      <a:off x="0" y="0"/>
                      <a:ext cx="320040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CB01C" w14:textId="77777777" w:rsidR="000C629B" w:rsidRPr="008B27BF" w:rsidRDefault="000C629B" w:rsidP="000C629B">
      <w:pPr>
        <w:tabs>
          <w:tab w:val="center" w:pos="4395"/>
          <w:tab w:val="left" w:pos="7088"/>
        </w:tabs>
        <w:jc w:val="center"/>
        <w:rPr>
          <w:rFonts w:ascii="KaiTi" w:eastAsia="KaiTi" w:hAnsi="KaiTi" w:hint="eastAsia"/>
          <w:sz w:val="21"/>
          <w:szCs w:val="21"/>
        </w:rPr>
      </w:pPr>
      <w:r w:rsidRPr="008B27BF">
        <w:rPr>
          <w:rFonts w:ascii="KaiTi" w:eastAsia="KaiTi" w:hAnsi="KaiTi" w:hint="eastAsia"/>
          <w:sz w:val="21"/>
          <w:szCs w:val="21"/>
        </w:rPr>
        <w:t>图6.2 路由器1的路由表验证</w:t>
      </w:r>
    </w:p>
    <w:p w14:paraId="6B758196" w14:textId="16F591FD" w:rsidR="000C629B" w:rsidRDefault="000C629B" w:rsidP="000C629B">
      <w:pPr>
        <w:tabs>
          <w:tab w:val="center" w:pos="4395"/>
          <w:tab w:val="left" w:pos="7088"/>
        </w:tabs>
        <w:jc w:val="center"/>
        <w:rPr>
          <w:rFonts w:ascii="SimSun" w:eastAsia="SimSun" w:hAnsi="SimSun" w:hint="eastAsia"/>
          <w:sz w:val="18"/>
          <w:szCs w:val="18"/>
        </w:rPr>
      </w:pPr>
      <w:r>
        <w:rPr>
          <w:noProof/>
        </w:rPr>
        <w:drawing>
          <wp:inline distT="0" distB="0" distL="0" distR="0" wp14:anchorId="65EE50E7" wp14:editId="02A29E64">
            <wp:extent cx="3333921" cy="1238314"/>
            <wp:effectExtent l="0" t="0" r="0" b="0"/>
            <wp:docPr id="728812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120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8AF4" w14:textId="20F914F5" w:rsidR="00952A52" w:rsidRPr="008B27BF" w:rsidRDefault="000C629B" w:rsidP="008B27BF">
      <w:pPr>
        <w:tabs>
          <w:tab w:val="center" w:pos="4395"/>
          <w:tab w:val="left" w:pos="7088"/>
        </w:tabs>
        <w:jc w:val="center"/>
        <w:rPr>
          <w:rFonts w:ascii="KaiTi" w:eastAsia="KaiTi" w:hAnsi="KaiTi" w:hint="eastAsia"/>
          <w:sz w:val="21"/>
          <w:szCs w:val="21"/>
        </w:rPr>
      </w:pPr>
      <w:r w:rsidRPr="008B27BF">
        <w:rPr>
          <w:rFonts w:ascii="KaiTi" w:eastAsia="KaiTi" w:hAnsi="KaiTi" w:hint="eastAsia"/>
          <w:sz w:val="21"/>
          <w:szCs w:val="21"/>
        </w:rPr>
        <w:t>图6.3 路由器2的路由表验证</w:t>
      </w:r>
    </w:p>
    <w:p w14:paraId="73DA3F62" w14:textId="53166DF7" w:rsidR="003826CF" w:rsidRPr="008B27BF" w:rsidRDefault="0039638C" w:rsidP="003826CF">
      <w:pPr>
        <w:tabs>
          <w:tab w:val="center" w:pos="4395"/>
          <w:tab w:val="left" w:pos="7088"/>
        </w:tabs>
        <w:rPr>
          <w:rFonts w:ascii="SimSun" w:eastAsia="SimSun" w:hAnsi="SimSun" w:hint="eastAsia"/>
          <w:sz w:val="21"/>
          <w:szCs w:val="21"/>
        </w:rPr>
      </w:pPr>
      <w:r w:rsidRPr="008B27BF">
        <w:rPr>
          <w:rFonts w:ascii="SimSun" w:eastAsia="SimSun" w:hAnsi="SimSun" w:hint="eastAsia"/>
          <w:sz w:val="21"/>
          <w:szCs w:val="21"/>
        </w:rPr>
        <w:t>测试四：</w:t>
      </w:r>
      <w:r w:rsidR="003826CF" w:rsidRPr="008B27BF">
        <w:rPr>
          <w:rFonts w:ascii="SimSun" w:eastAsia="SimSun" w:hAnsi="SimSun" w:hint="eastAsia"/>
          <w:sz w:val="21"/>
          <w:szCs w:val="21"/>
        </w:rPr>
        <w:t>测试网络的连通性</w:t>
      </w:r>
    </w:p>
    <w:p w14:paraId="7D159285" w14:textId="77777777" w:rsidR="008B27BF" w:rsidRDefault="003826CF" w:rsidP="003826CF">
      <w:pPr>
        <w:tabs>
          <w:tab w:val="center" w:pos="4395"/>
          <w:tab w:val="left" w:pos="7088"/>
        </w:tabs>
        <w:jc w:val="center"/>
        <w:rPr>
          <w:rFonts w:ascii="KaiTi" w:eastAsia="KaiTi" w:hAnsi="KaiTi"/>
          <w:sz w:val="21"/>
          <w:szCs w:val="21"/>
        </w:rPr>
      </w:pPr>
      <w:r>
        <w:rPr>
          <w:rFonts w:ascii="SimSun" w:eastAsia="SimSun" w:hAnsi="SimSun" w:hint="eastAsia"/>
          <w:noProof/>
          <w:sz w:val="24"/>
        </w:rPr>
        <mc:AlternateContent>
          <mc:Choice Requires="wpg">
            <w:drawing>
              <wp:inline distT="0" distB="0" distL="0" distR="0" wp14:anchorId="383621D2" wp14:editId="2A0C229A">
                <wp:extent cx="4561367" cy="2445488"/>
                <wp:effectExtent l="0" t="0" r="0" b="0"/>
                <wp:docPr id="558811049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367" cy="2445488"/>
                          <a:chOff x="0" y="0"/>
                          <a:chExt cx="5274310" cy="2972435"/>
                        </a:xfrm>
                      </wpg:grpSpPr>
                      <pic:pic xmlns:pic="http://schemas.openxmlformats.org/drawingml/2006/picture">
                        <pic:nvPicPr>
                          <pic:cNvPr id="1773869702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24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2925326" name="图片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467" t="-7758" r="42138" b="7758"/>
                          <a:stretch/>
                        </pic:blipFill>
                        <pic:spPr bwMode="auto">
                          <a:xfrm>
                            <a:off x="1143000" y="0"/>
                            <a:ext cx="4131310" cy="2758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9BDC6E" id="组合 35" o:spid="_x0000_s1026" style="width:359.15pt;height:192.55pt;mso-position-horizontal-relative:char;mso-position-vertical-relative:line" coordsize="52743,2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">
                <v:shape id="图片 33" o:spid="_x0000_s1027" type="#_x0000_t75" style="position:absolute;width:52743;height:29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">
                  <v:imagedata r:id="rId27" o:title=""/>
                </v:shape>
                <v:shape id="图片 34" o:spid="_x0000_s1028" type="#_x0000_t75" style="position:absolute;left:11430;width:41313;height:27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">
                  <v:imagedata r:id="rId28" o:title="" croptop="-5084f" cropbottom="5084f" cropleft="-13413f" cropright="27616f"/>
                </v:shape>
                <w10:anchorlock/>
              </v:group>
            </w:pict>
          </mc:Fallback>
        </mc:AlternateContent>
      </w:r>
    </w:p>
    <w:p w14:paraId="5A0D4E6E" w14:textId="0A65C3CF" w:rsidR="003826CF" w:rsidRPr="008B27BF" w:rsidRDefault="0099405C" w:rsidP="003826CF">
      <w:pPr>
        <w:tabs>
          <w:tab w:val="center" w:pos="4395"/>
          <w:tab w:val="left" w:pos="7088"/>
        </w:tabs>
        <w:jc w:val="center"/>
        <w:rPr>
          <w:rFonts w:ascii="KaiTi" w:eastAsia="KaiTi" w:hAnsi="KaiTi" w:hint="eastAsia"/>
          <w:sz w:val="32"/>
          <w:szCs w:val="32"/>
        </w:rPr>
      </w:pPr>
      <w:r w:rsidRPr="008B27BF">
        <w:rPr>
          <w:rFonts w:ascii="KaiTi" w:eastAsia="KaiTi" w:hAnsi="KaiTi" w:hint="eastAsia"/>
          <w:sz w:val="21"/>
          <w:szCs w:val="21"/>
        </w:rPr>
        <w:lastRenderedPageBreak/>
        <w:t>图</w:t>
      </w:r>
      <w:r w:rsidR="003826CF" w:rsidRPr="008B27BF">
        <w:rPr>
          <w:rFonts w:ascii="KaiTi" w:eastAsia="KaiTi" w:hAnsi="KaiTi" w:hint="eastAsia"/>
          <w:sz w:val="21"/>
          <w:szCs w:val="21"/>
        </w:rPr>
        <w:t>7.1 PC1的IP设置及pingPC2的结果</w:t>
      </w:r>
    </w:p>
    <w:p w14:paraId="4CCCEAC3" w14:textId="643423B5" w:rsidR="003826CF" w:rsidRDefault="003826CF" w:rsidP="00D94E4D">
      <w:pPr>
        <w:tabs>
          <w:tab w:val="center" w:pos="4395"/>
          <w:tab w:val="left" w:pos="7088"/>
        </w:tabs>
        <w:jc w:val="center"/>
        <w:rPr>
          <w:rFonts w:ascii="SimSun" w:eastAsia="SimSun" w:hAnsi="SimSun" w:hint="eastAsia"/>
          <w:sz w:val="24"/>
        </w:rPr>
      </w:pPr>
      <w:r>
        <w:rPr>
          <w:rFonts w:ascii="SimSun" w:eastAsia="SimSun" w:hAnsi="SimSun" w:hint="eastAsia"/>
          <w:noProof/>
          <w:sz w:val="24"/>
        </w:rPr>
        <w:drawing>
          <wp:inline distT="0" distB="0" distL="0" distR="0" wp14:anchorId="3F4ACB45" wp14:editId="5FE0C3E7">
            <wp:extent cx="4657061" cy="1952870"/>
            <wp:effectExtent l="0" t="0" r="0" b="0"/>
            <wp:docPr id="31632383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23839" name="图片 31632383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350" cy="19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63CD" w14:textId="18C8C07C" w:rsidR="003826CF" w:rsidRPr="008B27BF" w:rsidRDefault="0099405C" w:rsidP="003826CF">
      <w:pPr>
        <w:tabs>
          <w:tab w:val="center" w:pos="4395"/>
          <w:tab w:val="left" w:pos="7088"/>
        </w:tabs>
        <w:jc w:val="center"/>
        <w:rPr>
          <w:rFonts w:ascii="KaiTi" w:eastAsia="KaiTi" w:hAnsi="KaiTi" w:hint="eastAsia"/>
          <w:sz w:val="32"/>
          <w:szCs w:val="32"/>
        </w:rPr>
      </w:pPr>
      <w:r w:rsidRPr="008B27BF">
        <w:rPr>
          <w:rFonts w:ascii="KaiTi" w:eastAsia="KaiTi" w:hAnsi="KaiTi" w:hint="eastAsia"/>
          <w:sz w:val="21"/>
          <w:szCs w:val="21"/>
        </w:rPr>
        <w:t>图</w:t>
      </w:r>
      <w:r w:rsidR="003826CF" w:rsidRPr="008B27BF">
        <w:rPr>
          <w:rFonts w:ascii="KaiTi" w:eastAsia="KaiTi" w:hAnsi="KaiTi" w:hint="eastAsia"/>
          <w:sz w:val="21"/>
          <w:szCs w:val="21"/>
        </w:rPr>
        <w:t>7.2 PC2的IP设置及pingPC1的结果</w:t>
      </w:r>
    </w:p>
    <w:p w14:paraId="3E2422F6" w14:textId="0D89321E" w:rsidR="00B71703" w:rsidRPr="00952A52" w:rsidRDefault="00695F01" w:rsidP="00316734">
      <w:pPr>
        <w:pStyle w:val="a9"/>
        <w:numPr>
          <w:ilvl w:val="0"/>
          <w:numId w:val="1"/>
        </w:numPr>
        <w:tabs>
          <w:tab w:val="center" w:pos="4395"/>
          <w:tab w:val="left" w:pos="7088"/>
        </w:tabs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t>分析讨论</w:t>
      </w:r>
    </w:p>
    <w:p w14:paraId="549E2F85" w14:textId="77777777" w:rsidR="001C295A" w:rsidRPr="008B27BF" w:rsidRDefault="00695F01" w:rsidP="008B27BF">
      <w:pPr>
        <w:tabs>
          <w:tab w:val="center" w:pos="4395"/>
          <w:tab w:val="left" w:pos="7088"/>
        </w:tabs>
        <w:spacing w:after="0" w:line="360" w:lineRule="auto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952A52" w:rsidRPr="008B27BF">
        <w:rPr>
          <w:rFonts w:ascii="SimSun" w:eastAsia="SimSun" w:hAnsi="SimSun" w:hint="eastAsia"/>
          <w:sz w:val="21"/>
          <w:szCs w:val="21"/>
        </w:rPr>
        <w:t>在这次实验中,我们学习了OSPF（开放最短路径优先）协议,</w:t>
      </w:r>
      <w:r w:rsidR="001C295A" w:rsidRPr="008B27BF">
        <w:rPr>
          <w:rFonts w:ascii="SimSun" w:eastAsia="SimSun" w:hAnsi="SimSun" w:hint="eastAsia"/>
          <w:sz w:val="21"/>
          <w:szCs w:val="21"/>
        </w:rPr>
        <w:t>它是一种内部网关协议（IGP），最初由OSI参考模型提出，并于1989年成为公开的Internet标准，目前被广泛应用于自洽系统（AS）内部的路由选择。</w:t>
      </w:r>
    </w:p>
    <w:p w14:paraId="2CDD10BC" w14:textId="77777777" w:rsidR="001C295A" w:rsidRPr="008B27BF" w:rsidRDefault="00952A52" w:rsidP="008B27BF">
      <w:pPr>
        <w:tabs>
          <w:tab w:val="center" w:pos="4395"/>
          <w:tab w:val="left" w:pos="7088"/>
        </w:tabs>
        <w:spacing w:after="0" w:line="360" w:lineRule="auto"/>
        <w:ind w:firstLineChars="200" w:firstLine="420"/>
        <w:rPr>
          <w:rFonts w:ascii="SimSun" w:eastAsia="SimSun" w:hAnsi="SimSun" w:hint="eastAsia"/>
          <w:sz w:val="21"/>
          <w:szCs w:val="21"/>
        </w:rPr>
      </w:pPr>
      <w:r w:rsidRPr="008B27BF">
        <w:rPr>
          <w:rFonts w:ascii="SimSun" w:eastAsia="SimSun" w:hAnsi="SimSun" w:hint="eastAsia"/>
          <w:sz w:val="21"/>
          <w:szCs w:val="21"/>
        </w:rPr>
        <w:t>OSPF 使用链路状态信息和</w:t>
      </w:r>
      <w:r w:rsidR="001C295A" w:rsidRPr="008B27BF">
        <w:rPr>
          <w:rFonts w:ascii="SimSun" w:eastAsia="SimSun" w:hAnsi="SimSun" w:hint="eastAsia"/>
          <w:sz w:val="21"/>
          <w:szCs w:val="21"/>
        </w:rPr>
        <w:t>Dijkstra</w:t>
      </w:r>
      <w:r w:rsidRPr="008B27BF">
        <w:rPr>
          <w:rFonts w:ascii="SimSun" w:eastAsia="SimSun" w:hAnsi="SimSun" w:hint="eastAsia"/>
          <w:sz w:val="21"/>
          <w:szCs w:val="21"/>
        </w:rPr>
        <w:t>最短路径优先算法,提供了可靠且高效的路由选择机制。</w:t>
      </w:r>
    </w:p>
    <w:p w14:paraId="7D1ED42C" w14:textId="7983B9EB" w:rsidR="00695F01" w:rsidRPr="008B27BF" w:rsidRDefault="001C295A" w:rsidP="008B27BF">
      <w:pPr>
        <w:tabs>
          <w:tab w:val="center" w:pos="4395"/>
          <w:tab w:val="left" w:pos="7088"/>
        </w:tabs>
        <w:spacing w:after="0" w:line="360" w:lineRule="auto"/>
        <w:ind w:firstLineChars="200" w:firstLine="420"/>
        <w:rPr>
          <w:rFonts w:ascii="SimSun" w:eastAsia="SimSun" w:hAnsi="SimSun" w:hint="eastAsia"/>
          <w:sz w:val="21"/>
          <w:szCs w:val="21"/>
        </w:rPr>
      </w:pPr>
      <w:r w:rsidRPr="008B27BF">
        <w:rPr>
          <w:rFonts w:ascii="SimSun" w:eastAsia="SimSun" w:hAnsi="SimSun" w:hint="eastAsia"/>
          <w:sz w:val="21"/>
          <w:szCs w:val="21"/>
        </w:rPr>
        <w:t>在本实验中，</w:t>
      </w:r>
      <w:r w:rsidR="00952A52" w:rsidRPr="008B27BF">
        <w:rPr>
          <w:rFonts w:ascii="SimSun" w:eastAsia="SimSun" w:hAnsi="SimSun" w:hint="eastAsia"/>
          <w:sz w:val="21"/>
          <w:szCs w:val="21"/>
        </w:rPr>
        <w:t>通过配置OSPF 协议并验证配置的正确性,我们查看了邻居关系建立和路由表信息,确认了OSPF 协议的正常运行。同时观察网络拓扑变化时OSPF 的收敛过程,验证了其快速收敛的特性。</w:t>
      </w:r>
    </w:p>
    <w:sectPr w:rsidR="00695F01" w:rsidRPr="008B27BF" w:rsidSect="00D94E4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567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148FA" w14:textId="77777777" w:rsidR="00AB3F32" w:rsidRDefault="00AB3F32" w:rsidP="00A81DF6">
      <w:pPr>
        <w:spacing w:after="0" w:line="240" w:lineRule="auto"/>
        <w:rPr>
          <w:rFonts w:hint="eastAsia"/>
        </w:rPr>
      </w:pPr>
      <w:r>
        <w:separator/>
      </w:r>
    </w:p>
    <w:p w14:paraId="45396135" w14:textId="77777777" w:rsidR="00AB3F32" w:rsidRDefault="00AB3F32">
      <w:pPr>
        <w:rPr>
          <w:rFonts w:hint="eastAsia"/>
        </w:rPr>
      </w:pPr>
    </w:p>
  </w:endnote>
  <w:endnote w:type="continuationSeparator" w:id="0">
    <w:p w14:paraId="1D0896CA" w14:textId="77777777" w:rsidR="00AB3F32" w:rsidRDefault="00AB3F32" w:rsidP="00A81DF6">
      <w:pPr>
        <w:spacing w:after="0" w:line="240" w:lineRule="auto"/>
        <w:rPr>
          <w:rFonts w:hint="eastAsia"/>
        </w:rPr>
      </w:pPr>
      <w:r>
        <w:continuationSeparator/>
      </w:r>
    </w:p>
    <w:p w14:paraId="6D8D8F6F" w14:textId="77777777" w:rsidR="00AB3F32" w:rsidRDefault="00AB3F32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7DAC9" w14:textId="77777777" w:rsidR="00D94E4D" w:rsidRDefault="00D94E4D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2636196"/>
      <w:docPartObj>
        <w:docPartGallery w:val="Page Numbers (Bottom of Page)"/>
        <w:docPartUnique/>
      </w:docPartObj>
    </w:sdtPr>
    <w:sdtContent>
      <w:p w14:paraId="0492D5E0" w14:textId="77777777" w:rsidR="00316734" w:rsidRDefault="00316734">
        <w:pPr>
          <w:pStyle w:val="af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6109C" w14:textId="77777777" w:rsidR="00D94E4D" w:rsidRDefault="00D94E4D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FC6B3" w14:textId="77777777" w:rsidR="00AB3F32" w:rsidRDefault="00AB3F32" w:rsidP="00A81DF6">
      <w:pPr>
        <w:spacing w:after="0" w:line="240" w:lineRule="auto"/>
        <w:rPr>
          <w:rFonts w:hint="eastAsia"/>
        </w:rPr>
      </w:pPr>
      <w:r>
        <w:separator/>
      </w:r>
    </w:p>
    <w:p w14:paraId="52C68835" w14:textId="77777777" w:rsidR="00AB3F32" w:rsidRDefault="00AB3F32">
      <w:pPr>
        <w:rPr>
          <w:rFonts w:hint="eastAsia"/>
        </w:rPr>
      </w:pPr>
    </w:p>
  </w:footnote>
  <w:footnote w:type="continuationSeparator" w:id="0">
    <w:p w14:paraId="133F0C68" w14:textId="77777777" w:rsidR="00AB3F32" w:rsidRDefault="00AB3F32" w:rsidP="00A81DF6">
      <w:pPr>
        <w:spacing w:after="0" w:line="240" w:lineRule="auto"/>
        <w:rPr>
          <w:rFonts w:hint="eastAsia"/>
        </w:rPr>
      </w:pPr>
      <w:r>
        <w:continuationSeparator/>
      </w:r>
    </w:p>
    <w:p w14:paraId="74CBAF72" w14:textId="77777777" w:rsidR="00AB3F32" w:rsidRDefault="00AB3F32">
      <w:pPr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FE496" w14:textId="77777777" w:rsidR="00D94E4D" w:rsidRDefault="00D94E4D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B56FF" w14:textId="77777777" w:rsidR="00D94E4D" w:rsidRDefault="00D94E4D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8753C" w14:textId="77777777" w:rsidR="00D94E4D" w:rsidRDefault="00D94E4D">
    <w:pPr>
      <w:pStyle w:val="a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37F18"/>
    <w:multiLevelType w:val="hybridMultilevel"/>
    <w:tmpl w:val="E938D1BC"/>
    <w:lvl w:ilvl="0" w:tplc="56A089B8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398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 w:grammar="clean"/>
  <w:attachedTemplate r:id="rId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52"/>
    <w:rsid w:val="000643BE"/>
    <w:rsid w:val="000A29B4"/>
    <w:rsid w:val="000B70D0"/>
    <w:rsid w:val="000C629B"/>
    <w:rsid w:val="000E794C"/>
    <w:rsid w:val="001750C9"/>
    <w:rsid w:val="001A40B0"/>
    <w:rsid w:val="001B2399"/>
    <w:rsid w:val="001C1252"/>
    <w:rsid w:val="001C295A"/>
    <w:rsid w:val="002346A1"/>
    <w:rsid w:val="00246DCA"/>
    <w:rsid w:val="00271B78"/>
    <w:rsid w:val="00296E21"/>
    <w:rsid w:val="003074E2"/>
    <w:rsid w:val="00316734"/>
    <w:rsid w:val="003826CF"/>
    <w:rsid w:val="0039638C"/>
    <w:rsid w:val="003D1130"/>
    <w:rsid w:val="0041552E"/>
    <w:rsid w:val="004663CD"/>
    <w:rsid w:val="004F5B2C"/>
    <w:rsid w:val="00566FF2"/>
    <w:rsid w:val="005F45AE"/>
    <w:rsid w:val="00695F01"/>
    <w:rsid w:val="00704E59"/>
    <w:rsid w:val="00711AB9"/>
    <w:rsid w:val="00757632"/>
    <w:rsid w:val="00791B74"/>
    <w:rsid w:val="0085090B"/>
    <w:rsid w:val="008951EA"/>
    <w:rsid w:val="008B27BF"/>
    <w:rsid w:val="00920202"/>
    <w:rsid w:val="00924D1F"/>
    <w:rsid w:val="00952A52"/>
    <w:rsid w:val="0096239A"/>
    <w:rsid w:val="0096448B"/>
    <w:rsid w:val="0099405C"/>
    <w:rsid w:val="00A81DF6"/>
    <w:rsid w:val="00AA77DA"/>
    <w:rsid w:val="00AB3F32"/>
    <w:rsid w:val="00B26892"/>
    <w:rsid w:val="00B71703"/>
    <w:rsid w:val="00BE6F66"/>
    <w:rsid w:val="00CA6E52"/>
    <w:rsid w:val="00CC745C"/>
    <w:rsid w:val="00CE2A3C"/>
    <w:rsid w:val="00CE3904"/>
    <w:rsid w:val="00D11541"/>
    <w:rsid w:val="00D32CB4"/>
    <w:rsid w:val="00D6052B"/>
    <w:rsid w:val="00D94E4D"/>
    <w:rsid w:val="00E31895"/>
    <w:rsid w:val="00E62AFF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C03A92"/>
  <w15:chartTrackingRefBased/>
  <w15:docId w15:val="{09E5F08A-C335-4528-BE37-C56E2A37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55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5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552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552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552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55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55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55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552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5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5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552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552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1552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55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55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55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55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5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55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55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5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55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55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552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5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552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1552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81DF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81DF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81D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81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_templates\&#35745;&#32593;&#23454;&#395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F7628-9A53-493B-A4F0-817E52A0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计网实验.dotx</Template>
  <TotalTime>8</TotalTime>
  <Pages>8</Pages>
  <Words>1010</Words>
  <Characters>2194</Characters>
  <Application>Microsoft Office Word</Application>
  <DocSecurity>0</DocSecurity>
  <Lines>109</Lines>
  <Paragraphs>110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计网实验</dc:title>
  <dc:subject/>
  <dc:creator>Eric Stewart</dc:creator>
  <cp:keywords/>
  <dc:description/>
  <cp:lastModifiedBy>翔 张</cp:lastModifiedBy>
  <cp:revision>9</cp:revision>
  <dcterms:created xsi:type="dcterms:W3CDTF">2025-04-09T11:15:00Z</dcterms:created>
  <dcterms:modified xsi:type="dcterms:W3CDTF">2025-04-09T11:21:00Z</dcterms:modified>
</cp:coreProperties>
</file>